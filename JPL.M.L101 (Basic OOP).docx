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77777777" w:rsidR="005E64CE" w:rsidRPr="007355B1" w:rsidRDefault="00B41976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Java SE 8 Programming Language</w:t>
      </w:r>
    </w:p>
    <w:p w14:paraId="1699FAE8" w14:textId="77777777" w:rsidR="005E64CE" w:rsidRPr="007355B1" w:rsidRDefault="00B41976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C83F9A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  <w:sz w:val="6"/>
        </w:rPr>
      </w:pPr>
    </w:p>
    <w:tbl>
      <w:tblPr>
        <w:tblW w:w="9554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598"/>
        <w:gridCol w:w="1598"/>
        <w:gridCol w:w="1599"/>
      </w:tblGrid>
      <w:tr w:rsidR="007355B1" w:rsidRPr="007355B1" w14:paraId="2EA1AB18" w14:textId="77777777" w:rsidTr="002B7B29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598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598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599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2B7B29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4E86B8E1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598" w:type="dxa"/>
          </w:tcPr>
          <w:p w14:paraId="766C5DFD" w14:textId="23E2575B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598" w:type="dxa"/>
          </w:tcPr>
          <w:p w14:paraId="365EB0F1" w14:textId="216F7292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599" w:type="dxa"/>
          </w:tcPr>
          <w:p w14:paraId="69B6D51B" w14:textId="4B8B14EB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1287A3A6" w14:textId="77777777" w:rsidTr="002B7B29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598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598" w:type="dxa"/>
          </w:tcPr>
          <w:p w14:paraId="31DDBB53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599" w:type="dxa"/>
          </w:tcPr>
          <w:p w14:paraId="22683360" w14:textId="64EBFF54" w:rsidR="007355B1" w:rsidRPr="007355B1" w:rsidRDefault="002B7B2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776470B2" w14:textId="77777777" w:rsidTr="002B7B29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2B7B29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2B7B29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2B7B29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2B7B29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2B7B29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2B7B29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2B7B29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  <w:bookmarkStart w:id="0" w:name="_GoBack"/>
    </w:p>
    <w:p w14:paraId="54E753D6" w14:textId="69550715" w:rsidR="003071D6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1661583" w:history="1">
        <w:r w:rsidR="003071D6" w:rsidRPr="005C6E61">
          <w:rPr>
            <w:rStyle w:val="Hyperlink"/>
            <w:rFonts w:cs="Arial"/>
            <w:noProof/>
          </w:rPr>
          <w:t>Unit 5: Basic OOP</w:t>
        </w:r>
        <w:r w:rsidR="003071D6">
          <w:rPr>
            <w:noProof/>
            <w:webHidden/>
          </w:rPr>
          <w:tab/>
        </w:r>
        <w:r w:rsidR="003071D6">
          <w:rPr>
            <w:noProof/>
            <w:webHidden/>
          </w:rPr>
          <w:fldChar w:fldCharType="begin"/>
        </w:r>
        <w:r w:rsidR="003071D6">
          <w:rPr>
            <w:noProof/>
            <w:webHidden/>
          </w:rPr>
          <w:instrText xml:space="preserve"> PAGEREF _Toc11661583 \h </w:instrText>
        </w:r>
        <w:r w:rsidR="003071D6">
          <w:rPr>
            <w:noProof/>
            <w:webHidden/>
          </w:rPr>
        </w:r>
        <w:r w:rsidR="003071D6">
          <w:rPr>
            <w:noProof/>
            <w:webHidden/>
          </w:rPr>
          <w:fldChar w:fldCharType="separate"/>
        </w:r>
        <w:r w:rsidR="003071D6">
          <w:rPr>
            <w:noProof/>
            <w:webHidden/>
          </w:rPr>
          <w:t>4</w:t>
        </w:r>
        <w:r w:rsidR="003071D6">
          <w:rPr>
            <w:noProof/>
            <w:webHidden/>
          </w:rPr>
          <w:fldChar w:fldCharType="end"/>
        </w:r>
      </w:hyperlink>
    </w:p>
    <w:p w14:paraId="4988240A" w14:textId="77777777" w:rsidR="003071D6" w:rsidRDefault="00F1627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61584" w:history="1">
        <w:r w:rsidR="003071D6" w:rsidRPr="005C6E61">
          <w:rPr>
            <w:rStyle w:val="Hyperlink"/>
            <w:rFonts w:cs="Arial"/>
            <w:noProof/>
            <w:lang w:val="en-US"/>
          </w:rPr>
          <w:t>Lab Guide 1: Abstract class, Inheritance, Polymorphism</w:t>
        </w:r>
        <w:r w:rsidR="003071D6">
          <w:rPr>
            <w:noProof/>
            <w:webHidden/>
          </w:rPr>
          <w:tab/>
        </w:r>
        <w:r w:rsidR="003071D6">
          <w:rPr>
            <w:noProof/>
            <w:webHidden/>
          </w:rPr>
          <w:fldChar w:fldCharType="begin"/>
        </w:r>
        <w:r w:rsidR="003071D6">
          <w:rPr>
            <w:noProof/>
            <w:webHidden/>
          </w:rPr>
          <w:instrText xml:space="preserve"> PAGEREF _Toc11661584 \h </w:instrText>
        </w:r>
        <w:r w:rsidR="003071D6">
          <w:rPr>
            <w:noProof/>
            <w:webHidden/>
          </w:rPr>
        </w:r>
        <w:r w:rsidR="003071D6">
          <w:rPr>
            <w:noProof/>
            <w:webHidden/>
          </w:rPr>
          <w:fldChar w:fldCharType="separate"/>
        </w:r>
        <w:r w:rsidR="003071D6">
          <w:rPr>
            <w:noProof/>
            <w:webHidden/>
          </w:rPr>
          <w:t>4</w:t>
        </w:r>
        <w:r w:rsidR="003071D6">
          <w:rPr>
            <w:noProof/>
            <w:webHidden/>
          </w:rPr>
          <w:fldChar w:fldCharType="end"/>
        </w:r>
      </w:hyperlink>
    </w:p>
    <w:p w14:paraId="06DB71AC" w14:textId="77777777" w:rsidR="003071D6" w:rsidRDefault="00F1627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61585" w:history="1">
        <w:r w:rsidR="003071D6" w:rsidRPr="005C6E61">
          <w:rPr>
            <w:rStyle w:val="Hyperlink"/>
            <w:rFonts w:cs="Arial"/>
            <w:noProof/>
            <w:lang w:val="en-US"/>
          </w:rPr>
          <w:t>Objectives: JPL-9</w:t>
        </w:r>
        <w:r w:rsidR="003071D6">
          <w:rPr>
            <w:noProof/>
            <w:webHidden/>
          </w:rPr>
          <w:tab/>
        </w:r>
        <w:r w:rsidR="003071D6">
          <w:rPr>
            <w:noProof/>
            <w:webHidden/>
          </w:rPr>
          <w:fldChar w:fldCharType="begin"/>
        </w:r>
        <w:r w:rsidR="003071D6">
          <w:rPr>
            <w:noProof/>
            <w:webHidden/>
          </w:rPr>
          <w:instrText xml:space="preserve"> PAGEREF _Toc11661585 \h </w:instrText>
        </w:r>
        <w:r w:rsidR="003071D6">
          <w:rPr>
            <w:noProof/>
            <w:webHidden/>
          </w:rPr>
        </w:r>
        <w:r w:rsidR="003071D6">
          <w:rPr>
            <w:noProof/>
            <w:webHidden/>
          </w:rPr>
          <w:fldChar w:fldCharType="separate"/>
        </w:r>
        <w:r w:rsidR="003071D6">
          <w:rPr>
            <w:noProof/>
            <w:webHidden/>
          </w:rPr>
          <w:t>4</w:t>
        </w:r>
        <w:r w:rsidR="003071D6">
          <w:rPr>
            <w:noProof/>
            <w:webHidden/>
          </w:rPr>
          <w:fldChar w:fldCharType="end"/>
        </w:r>
      </w:hyperlink>
    </w:p>
    <w:p w14:paraId="35405529" w14:textId="77777777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  <w:bookmarkEnd w:id="0"/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BB77A0" w14:paraId="411E5CF4" w14:textId="77777777" w:rsidTr="00BB77A0">
        <w:trPr>
          <w:trHeight w:val="1331"/>
        </w:trPr>
        <w:tc>
          <w:tcPr>
            <w:tcW w:w="3408" w:type="dxa"/>
            <w:vAlign w:val="center"/>
          </w:tcPr>
          <w:p w14:paraId="59C39650" w14:textId="4FACFFEE" w:rsidR="00D01CEC" w:rsidRPr="00BB77A0" w:rsidRDefault="00B43987" w:rsidP="00B43987">
            <w:pPr>
              <w:jc w:val="center"/>
              <w:rPr>
                <w:rFonts w:ascii="Candara" w:hAnsi="Candara"/>
                <w:sz w:val="20"/>
                <w:szCs w:val="20"/>
                <w:lang w:val="en-GB"/>
              </w:rPr>
            </w:pPr>
            <w:r w:rsidRPr="00BB77A0">
              <w:rPr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3AE333E3" wp14:editId="394A70EB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00C4BF37" w:rsidR="00D01CEC" w:rsidRPr="00BB77A0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 </w:t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="00646832"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>JPL.M.L101</w:t>
            </w:r>
          </w:p>
          <w:p w14:paraId="70784EDC" w14:textId="758B5035" w:rsidR="00D01CEC" w:rsidRPr="00BB77A0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>TYPE:</w:t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="00646832" w:rsidRPr="00BB77A0">
              <w:rPr>
                <w:rFonts w:cs="Arial"/>
                <w:b/>
                <w:color w:val="FFFFFF" w:themeColor="background1"/>
                <w:sz w:val="20"/>
                <w:szCs w:val="20"/>
                <w:lang w:val="en-GB"/>
              </w:rPr>
              <w:t>Medium</w:t>
            </w:r>
          </w:p>
          <w:p w14:paraId="52763A31" w14:textId="7C90EF65" w:rsidR="00D01CEC" w:rsidRPr="00BB77A0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>LOC:</w:t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</w:p>
          <w:p w14:paraId="1CA355C6" w14:textId="40C922E7" w:rsidR="00D01CEC" w:rsidRPr="00BB77A0" w:rsidRDefault="00D01CEC" w:rsidP="004F248C">
            <w:pPr>
              <w:spacing w:after="120"/>
              <w:rPr>
                <w:rFonts w:ascii="Candara" w:hAnsi="Candara"/>
                <w:b/>
                <w:sz w:val="20"/>
                <w:szCs w:val="20"/>
              </w:rPr>
            </w:pP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ab/>
            </w:r>
            <w:r w:rsidR="00646832"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>60</w:t>
            </w:r>
            <w:r w:rsidRPr="00BB77A0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MINUTES</w:t>
            </w:r>
          </w:p>
        </w:tc>
      </w:tr>
    </w:tbl>
    <w:p w14:paraId="44E0D62E" w14:textId="77777777" w:rsidR="007A5F82" w:rsidRPr="002C26D6" w:rsidRDefault="007A5F82" w:rsidP="007A5F82">
      <w:pPr>
        <w:rPr>
          <w:rFonts w:cs="Arial"/>
          <w:color w:val="0070C0"/>
          <w:sz w:val="4"/>
        </w:rPr>
      </w:pPr>
    </w:p>
    <w:p w14:paraId="00857EE0" w14:textId="575423B2" w:rsidR="00E541BE" w:rsidRPr="007355B1" w:rsidRDefault="00F76340" w:rsidP="00171177">
      <w:pPr>
        <w:pStyle w:val="Heading1"/>
        <w:rPr>
          <w:rFonts w:ascii="Arial" w:hAnsi="Arial" w:cs="Arial"/>
        </w:rPr>
      </w:pPr>
      <w:bookmarkStart w:id="1" w:name="_Toc11661583"/>
      <w:r>
        <w:rPr>
          <w:rFonts w:ascii="Arial" w:hAnsi="Arial" w:cs="Arial"/>
        </w:rPr>
        <w:t>Unit 5</w:t>
      </w:r>
      <w:r w:rsidR="00BA3600" w:rsidRPr="007355B1">
        <w:rPr>
          <w:rFonts w:ascii="Arial" w:hAnsi="Arial" w:cs="Arial"/>
        </w:rPr>
        <w:t>:</w:t>
      </w:r>
      <w:r w:rsidR="00D01CEC">
        <w:rPr>
          <w:rFonts w:ascii="Arial" w:hAnsi="Arial" w:cs="Arial"/>
        </w:rPr>
        <w:t xml:space="preserve"> </w:t>
      </w:r>
      <w:r w:rsidR="00C23CAF">
        <w:rPr>
          <w:rFonts w:ascii="Arial" w:hAnsi="Arial" w:cs="Arial"/>
        </w:rPr>
        <w:t>Basic</w:t>
      </w:r>
      <w:r w:rsidR="00D01CEC" w:rsidRPr="00D01CEC">
        <w:rPr>
          <w:rFonts w:ascii="Arial" w:hAnsi="Arial" w:cs="Arial"/>
        </w:rPr>
        <w:t xml:space="preserve"> OOP</w:t>
      </w:r>
      <w:bookmarkEnd w:id="1"/>
    </w:p>
    <w:p w14:paraId="4C8B9424" w14:textId="707575DD" w:rsidR="00761F5F" w:rsidRPr="007355B1" w:rsidRDefault="00D01CEC" w:rsidP="00761F5F">
      <w:pPr>
        <w:pStyle w:val="Heading2"/>
        <w:rPr>
          <w:rFonts w:cs="Arial"/>
          <w:color w:val="auto"/>
          <w:lang w:val="en-US"/>
        </w:rPr>
      </w:pPr>
      <w:bookmarkStart w:id="2" w:name="_Toc11661584"/>
      <w:r>
        <w:rPr>
          <w:rFonts w:cs="Arial"/>
          <w:color w:val="auto"/>
          <w:lang w:val="en-US"/>
        </w:rPr>
        <w:t>Lab Guide</w:t>
      </w:r>
      <w:r w:rsidR="00F76340">
        <w:rPr>
          <w:rFonts w:cs="Arial"/>
          <w:color w:val="auto"/>
          <w:lang w:val="en-US"/>
        </w:rPr>
        <w:t xml:space="preserve"> 1</w:t>
      </w:r>
      <w:r w:rsidR="00761F5F" w:rsidRPr="007355B1">
        <w:rPr>
          <w:rFonts w:cs="Arial"/>
          <w:color w:val="auto"/>
          <w:lang w:val="en-US"/>
        </w:rPr>
        <w:t xml:space="preserve">: </w:t>
      </w:r>
      <w:r w:rsidR="00F76340">
        <w:rPr>
          <w:rFonts w:cs="Arial"/>
          <w:color w:val="auto"/>
          <w:lang w:val="en-US"/>
        </w:rPr>
        <w:t>Abstract class, Inheritance</w:t>
      </w:r>
      <w:r w:rsidR="001A1C19">
        <w:rPr>
          <w:rFonts w:cs="Arial"/>
          <w:color w:val="auto"/>
          <w:lang w:val="en-US"/>
        </w:rPr>
        <w:t xml:space="preserve">, </w:t>
      </w:r>
      <w:r w:rsidR="001A1C19" w:rsidRPr="001A1C19">
        <w:rPr>
          <w:rFonts w:cs="Arial"/>
          <w:color w:val="auto"/>
          <w:lang w:val="en-US"/>
        </w:rPr>
        <w:t>Polymorphism</w:t>
      </w:r>
      <w:bookmarkEnd w:id="2"/>
    </w:p>
    <w:p w14:paraId="57061ACA" w14:textId="7993BFE5" w:rsidR="00B43987" w:rsidRPr="007355B1" w:rsidRDefault="00B43987" w:rsidP="003071D6">
      <w:pPr>
        <w:pStyle w:val="Heading2"/>
        <w:rPr>
          <w:rFonts w:cs="Arial"/>
          <w:sz w:val="20"/>
          <w:szCs w:val="20"/>
          <w:lang w:val="en-US"/>
        </w:rPr>
      </w:pPr>
      <w:bookmarkStart w:id="3" w:name="_Toc11661585"/>
      <w:r w:rsidRPr="007355B1">
        <w:rPr>
          <w:rFonts w:cs="Arial"/>
          <w:sz w:val="20"/>
          <w:szCs w:val="20"/>
          <w:u w:val="single"/>
          <w:lang w:val="en-US"/>
        </w:rPr>
        <w:t>Objective</w:t>
      </w:r>
      <w:r w:rsidR="001D6975">
        <w:rPr>
          <w:rFonts w:cs="Arial"/>
          <w:b w:val="0"/>
          <w:sz w:val="20"/>
          <w:szCs w:val="20"/>
          <w:u w:val="single"/>
          <w:lang w:val="en-US"/>
        </w:rPr>
        <w:t>s</w:t>
      </w:r>
      <w:r w:rsidRPr="007355B1">
        <w:rPr>
          <w:rFonts w:cs="Arial"/>
          <w:sz w:val="20"/>
          <w:szCs w:val="20"/>
          <w:lang w:val="en-US"/>
        </w:rPr>
        <w:t xml:space="preserve">: </w:t>
      </w:r>
      <w:r w:rsidRPr="003F684D">
        <w:rPr>
          <w:rFonts w:cs="Arial"/>
          <w:sz w:val="20"/>
          <w:szCs w:val="20"/>
          <w:lang w:val="en-US"/>
        </w:rPr>
        <w:t>JPL-9</w:t>
      </w:r>
      <w:bookmarkEnd w:id="3"/>
    </w:p>
    <w:p w14:paraId="2D34A0B5" w14:textId="2930F27C" w:rsidR="00B43987" w:rsidRDefault="00B43987" w:rsidP="00F97630">
      <w:pPr>
        <w:pStyle w:val="ListParagraph"/>
        <w:spacing w:before="120"/>
      </w:pPr>
      <w:r w:rsidRPr="003F684D">
        <w:t>Able to create Java-based applications that take advantage of Java object-oriented features, including encapsulation, inheritance, and polymorphism</w:t>
      </w:r>
      <w:r>
        <w:t>.</w:t>
      </w:r>
    </w:p>
    <w:p w14:paraId="7B03DAC8" w14:textId="77A4479B" w:rsidR="00A4352F" w:rsidRPr="00A4352F" w:rsidRDefault="00A4352F" w:rsidP="00A4352F">
      <w:pPr>
        <w:pStyle w:val="ListParagraph"/>
        <w:spacing w:before="120"/>
      </w:pPr>
      <w:r>
        <w:t>Understand the static components in java</w:t>
      </w:r>
    </w:p>
    <w:p w14:paraId="21BF0970" w14:textId="3435B0A6" w:rsidR="003F684D" w:rsidRDefault="003F684D" w:rsidP="000B22ED">
      <w:pPr>
        <w:pStyle w:val="Heading2"/>
        <w:rPr>
          <w:rFonts w:cs="Arial"/>
          <w:sz w:val="20"/>
          <w:szCs w:val="20"/>
          <w:lang w:val="en-US"/>
        </w:rPr>
      </w:pPr>
      <w:r w:rsidRPr="003F684D">
        <w:rPr>
          <w:rFonts w:cs="Arial"/>
          <w:sz w:val="20"/>
          <w:szCs w:val="20"/>
          <w:u w:val="single"/>
          <w:lang w:val="en-US"/>
        </w:rPr>
        <w:t>Problem Description</w:t>
      </w:r>
      <w:r w:rsidR="001D6975">
        <w:rPr>
          <w:rFonts w:cs="Arial"/>
          <w:b w:val="0"/>
          <w:sz w:val="20"/>
          <w:szCs w:val="20"/>
          <w:u w:val="single"/>
          <w:lang w:val="en-US"/>
        </w:rPr>
        <w:t>s</w:t>
      </w:r>
      <w:r w:rsidRPr="003F684D">
        <w:rPr>
          <w:rFonts w:cs="Arial"/>
          <w:sz w:val="20"/>
          <w:szCs w:val="20"/>
          <w:lang w:val="en-US"/>
        </w:rPr>
        <w:t xml:space="preserve">: </w:t>
      </w:r>
    </w:p>
    <w:p w14:paraId="647CA4C0" w14:textId="772CF111" w:rsidR="00260A1D" w:rsidRPr="00260A1D" w:rsidRDefault="00260A1D" w:rsidP="00260A1D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 xml:space="preserve">Create a new package named </w:t>
      </w:r>
      <w:r>
        <w:rPr>
          <w:rFonts w:cs="Arial"/>
          <w:b/>
          <w:sz w:val="20"/>
          <w:szCs w:val="20"/>
          <w:lang w:val="en-US"/>
        </w:rPr>
        <w:t>fa.training</w:t>
      </w:r>
      <w:r w:rsidRPr="00260A1D">
        <w:rPr>
          <w:rFonts w:cs="Arial"/>
          <w:b/>
          <w:sz w:val="20"/>
          <w:szCs w:val="20"/>
          <w:lang w:val="en-US"/>
        </w:rPr>
        <w:t xml:space="preserve">.abstraction </w:t>
      </w:r>
      <w:r w:rsidRPr="00260A1D">
        <w:rPr>
          <w:rFonts w:cs="Arial"/>
          <w:sz w:val="20"/>
          <w:szCs w:val="20"/>
          <w:lang w:val="en-US"/>
        </w:rPr>
        <w:t xml:space="preserve">in </w:t>
      </w:r>
      <w:r w:rsidRPr="00260A1D">
        <w:rPr>
          <w:rFonts w:cs="Arial"/>
          <w:b/>
          <w:sz w:val="20"/>
          <w:szCs w:val="20"/>
          <w:lang w:val="en-US"/>
        </w:rPr>
        <w:t>JPL.M.L101</w:t>
      </w:r>
      <w:r>
        <w:rPr>
          <w:rFonts w:cs="Arial"/>
          <w:sz w:val="20"/>
          <w:szCs w:val="20"/>
          <w:lang w:val="en-US"/>
        </w:rPr>
        <w:t xml:space="preserve"> </w:t>
      </w:r>
      <w:r w:rsidRPr="00260A1D">
        <w:rPr>
          <w:rFonts w:cs="Arial"/>
          <w:sz w:val="20"/>
          <w:szCs w:val="20"/>
          <w:lang w:val="en-US"/>
        </w:rPr>
        <w:t>project.</w:t>
      </w:r>
    </w:p>
    <w:p w14:paraId="1CC9572F" w14:textId="0B83CB26" w:rsidR="00260A1D" w:rsidRPr="00260A1D" w:rsidRDefault="00260A1D" w:rsidP="00260A1D">
      <w:pPr>
        <w:numPr>
          <w:ilvl w:val="0"/>
          <w:numId w:val="2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 xml:space="preserve">Create an abstract class </w:t>
      </w:r>
      <w:r w:rsidRPr="00260A1D">
        <w:rPr>
          <w:rFonts w:cs="Arial"/>
          <w:b/>
          <w:sz w:val="20"/>
          <w:szCs w:val="20"/>
          <w:lang w:val="en-US"/>
        </w:rPr>
        <w:t>Employee</w:t>
      </w:r>
      <w:r w:rsidRPr="00260A1D">
        <w:rPr>
          <w:rFonts w:cs="Arial"/>
          <w:sz w:val="20"/>
          <w:szCs w:val="20"/>
          <w:lang w:val="en-US"/>
        </w:rPr>
        <w:t xml:space="preserve"> with: </w:t>
      </w:r>
      <w:r w:rsidRPr="00260A1D">
        <w:rPr>
          <w:rFonts w:cs="Arial"/>
          <w:i/>
          <w:sz w:val="20"/>
          <w:szCs w:val="20"/>
          <w:lang w:val="en-US"/>
        </w:rPr>
        <w:t>employee name</w:t>
      </w:r>
      <w:r w:rsidRPr="00260A1D">
        <w:rPr>
          <w:rFonts w:cs="Arial"/>
          <w:sz w:val="20"/>
          <w:szCs w:val="20"/>
          <w:lang w:val="en-US"/>
        </w:rPr>
        <w:t xml:space="preserve">, </w:t>
      </w:r>
      <w:r w:rsidRPr="00260A1D">
        <w:rPr>
          <w:rFonts w:cs="Arial"/>
          <w:i/>
          <w:sz w:val="20"/>
          <w:szCs w:val="20"/>
          <w:lang w:val="en-US"/>
        </w:rPr>
        <w:t>date of birth</w:t>
      </w:r>
      <w:r w:rsidRPr="00260A1D">
        <w:rPr>
          <w:rFonts w:cs="Arial"/>
          <w:sz w:val="20"/>
          <w:szCs w:val="20"/>
          <w:lang w:val="en-US"/>
        </w:rPr>
        <w:t xml:space="preserve">, </w:t>
      </w:r>
      <w:r w:rsidRPr="00260A1D">
        <w:rPr>
          <w:rFonts w:cs="Arial"/>
          <w:i/>
          <w:sz w:val="20"/>
          <w:szCs w:val="20"/>
          <w:lang w:val="en-US"/>
        </w:rPr>
        <w:t>address</w:t>
      </w:r>
      <w:r w:rsidR="0012527F">
        <w:rPr>
          <w:rFonts w:cs="Arial"/>
          <w:i/>
          <w:sz w:val="20"/>
          <w:szCs w:val="20"/>
          <w:lang w:val="en-US"/>
        </w:rPr>
        <w:t>, company name</w:t>
      </w:r>
      <w:r w:rsidRPr="00260A1D">
        <w:rPr>
          <w:rFonts w:cs="Arial"/>
          <w:sz w:val="20"/>
          <w:szCs w:val="20"/>
          <w:lang w:val="en-US"/>
        </w:rPr>
        <w:t xml:space="preserve">, </w:t>
      </w:r>
      <w:r w:rsidRPr="00260A1D">
        <w:rPr>
          <w:rFonts w:cs="Arial"/>
          <w:b/>
          <w:sz w:val="20"/>
          <w:szCs w:val="20"/>
          <w:lang w:val="en-US"/>
        </w:rPr>
        <w:t>calcSalary</w:t>
      </w:r>
      <w:r w:rsidRPr="00260A1D">
        <w:rPr>
          <w:rFonts w:cs="Arial"/>
          <w:sz w:val="20"/>
          <w:szCs w:val="20"/>
          <w:lang w:val="en-US"/>
        </w:rPr>
        <w:t xml:space="preserve">() abstract method, </w:t>
      </w:r>
      <w:r w:rsidRPr="00260A1D">
        <w:rPr>
          <w:rFonts w:cs="Arial"/>
          <w:b/>
          <w:sz w:val="20"/>
          <w:szCs w:val="20"/>
          <w:lang w:val="en-US"/>
        </w:rPr>
        <w:t>inputData</w:t>
      </w:r>
      <w:r w:rsidRPr="00260A1D">
        <w:rPr>
          <w:rFonts w:cs="Arial"/>
          <w:sz w:val="20"/>
          <w:szCs w:val="20"/>
          <w:lang w:val="en-US"/>
        </w:rPr>
        <w:t xml:space="preserve">() method to input employee information, </w:t>
      </w:r>
      <w:r w:rsidRPr="00260A1D">
        <w:rPr>
          <w:rFonts w:cs="Arial"/>
          <w:b/>
          <w:sz w:val="20"/>
          <w:szCs w:val="20"/>
          <w:lang w:val="en-US"/>
        </w:rPr>
        <w:t>display</w:t>
      </w:r>
      <w:r w:rsidRPr="00260A1D">
        <w:rPr>
          <w:rFonts w:cs="Arial"/>
          <w:sz w:val="20"/>
          <w:szCs w:val="20"/>
          <w:lang w:val="en-US"/>
        </w:rPr>
        <w:t>() method to show all information. This class contains constructor and getter/setter if needs.</w:t>
      </w:r>
    </w:p>
    <w:p w14:paraId="73225C18" w14:textId="77777777" w:rsidR="00260A1D" w:rsidRPr="00260A1D" w:rsidRDefault="00260A1D" w:rsidP="00260A1D">
      <w:pPr>
        <w:numPr>
          <w:ilvl w:val="0"/>
          <w:numId w:val="2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>There are three employee type:</w:t>
      </w:r>
    </w:p>
    <w:p w14:paraId="08340380" w14:textId="77777777" w:rsidR="00260A1D" w:rsidRPr="00260A1D" w:rsidRDefault="00260A1D" w:rsidP="00260A1D">
      <w:pPr>
        <w:numPr>
          <w:ilvl w:val="1"/>
          <w:numId w:val="2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>Production staff: amount of product, salary = amount of product * 20$;</w:t>
      </w:r>
    </w:p>
    <w:p w14:paraId="4E7705DD" w14:textId="77777777" w:rsidR="00260A1D" w:rsidRPr="00260A1D" w:rsidRDefault="00260A1D" w:rsidP="00260A1D">
      <w:pPr>
        <w:numPr>
          <w:ilvl w:val="1"/>
          <w:numId w:val="2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>Daily staff: number of workdays, salary = number of workdays * 15$;</w:t>
      </w:r>
    </w:p>
    <w:p w14:paraId="4728CA3F" w14:textId="77777777" w:rsidR="00260A1D" w:rsidRPr="00260A1D" w:rsidRDefault="00260A1D" w:rsidP="00260A1D">
      <w:pPr>
        <w:numPr>
          <w:ilvl w:val="1"/>
          <w:numId w:val="2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>Manager: basic salary, wage, salary = basic salary * wage;</w:t>
      </w:r>
    </w:p>
    <w:p w14:paraId="02E3C05C" w14:textId="77777777" w:rsidR="00260A1D" w:rsidRPr="00260A1D" w:rsidRDefault="00260A1D" w:rsidP="00260A1D">
      <w:pPr>
        <w:numPr>
          <w:ilvl w:val="0"/>
          <w:numId w:val="14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 xml:space="preserve">Create class </w:t>
      </w:r>
      <w:r w:rsidRPr="00260A1D">
        <w:rPr>
          <w:rFonts w:cs="Arial"/>
          <w:b/>
          <w:sz w:val="20"/>
          <w:szCs w:val="20"/>
          <w:lang w:val="en-US"/>
        </w:rPr>
        <w:t>ProductionStaff</w:t>
      </w:r>
      <w:r w:rsidRPr="00260A1D">
        <w:rPr>
          <w:rFonts w:cs="Arial"/>
          <w:sz w:val="20"/>
          <w:szCs w:val="20"/>
          <w:lang w:val="en-US"/>
        </w:rPr>
        <w:t xml:space="preserve">, </w:t>
      </w:r>
      <w:r w:rsidRPr="00260A1D">
        <w:rPr>
          <w:rFonts w:cs="Arial"/>
          <w:b/>
          <w:sz w:val="20"/>
          <w:szCs w:val="20"/>
          <w:lang w:val="en-US"/>
        </w:rPr>
        <w:t>DailyStaff</w:t>
      </w:r>
      <w:r w:rsidRPr="00260A1D">
        <w:rPr>
          <w:rFonts w:cs="Arial"/>
          <w:sz w:val="20"/>
          <w:szCs w:val="20"/>
          <w:lang w:val="en-US"/>
        </w:rPr>
        <w:t xml:space="preserve"> and </w:t>
      </w:r>
      <w:r w:rsidRPr="00260A1D">
        <w:rPr>
          <w:rFonts w:cs="Arial"/>
          <w:b/>
          <w:sz w:val="20"/>
          <w:szCs w:val="20"/>
          <w:lang w:val="en-US"/>
        </w:rPr>
        <w:t>Manager</w:t>
      </w:r>
      <w:r w:rsidRPr="00260A1D">
        <w:rPr>
          <w:rFonts w:cs="Arial"/>
          <w:sz w:val="20"/>
          <w:szCs w:val="20"/>
          <w:lang w:val="en-US"/>
        </w:rPr>
        <w:t xml:space="preserve"> that extends </w:t>
      </w:r>
      <w:r w:rsidRPr="00260A1D">
        <w:rPr>
          <w:rFonts w:cs="Arial"/>
          <w:b/>
          <w:sz w:val="20"/>
          <w:szCs w:val="20"/>
          <w:lang w:val="en-US"/>
        </w:rPr>
        <w:t>Employee</w:t>
      </w:r>
      <w:r w:rsidRPr="00260A1D">
        <w:rPr>
          <w:rFonts w:cs="Arial"/>
          <w:sz w:val="20"/>
          <w:szCs w:val="20"/>
          <w:lang w:val="en-US"/>
        </w:rPr>
        <w:t xml:space="preserve"> class. Override </w:t>
      </w:r>
      <w:r w:rsidRPr="00260A1D">
        <w:rPr>
          <w:rFonts w:cs="Arial"/>
          <w:b/>
          <w:sz w:val="20"/>
          <w:szCs w:val="20"/>
          <w:lang w:val="en-US"/>
        </w:rPr>
        <w:t xml:space="preserve">calcSalary </w:t>
      </w:r>
      <w:r w:rsidRPr="00260A1D">
        <w:rPr>
          <w:rFonts w:cs="Arial"/>
          <w:sz w:val="20"/>
          <w:szCs w:val="20"/>
          <w:lang w:val="en-US"/>
        </w:rPr>
        <w:t xml:space="preserve">to calculate salary for each employee type. </w:t>
      </w:r>
    </w:p>
    <w:p w14:paraId="11E6FAA2" w14:textId="7692EDBB" w:rsidR="003F684D" w:rsidRDefault="00260A1D" w:rsidP="00260A1D">
      <w:pPr>
        <w:numPr>
          <w:ilvl w:val="0"/>
          <w:numId w:val="14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260A1D">
        <w:rPr>
          <w:rFonts w:cs="Arial"/>
          <w:sz w:val="20"/>
          <w:szCs w:val="20"/>
          <w:lang w:val="en-US"/>
        </w:rPr>
        <w:t xml:space="preserve">Create another class named </w:t>
      </w:r>
      <w:r w:rsidRPr="00260A1D">
        <w:rPr>
          <w:rFonts w:cs="Arial"/>
          <w:b/>
          <w:sz w:val="20"/>
          <w:szCs w:val="20"/>
          <w:lang w:val="en-US"/>
        </w:rPr>
        <w:t>EmployeeManagement</w:t>
      </w:r>
      <w:r w:rsidRPr="00260A1D">
        <w:rPr>
          <w:rFonts w:cs="Arial"/>
          <w:sz w:val="20"/>
          <w:szCs w:val="20"/>
          <w:lang w:val="en-US"/>
        </w:rPr>
        <w:t xml:space="preserve"> that creates an array contains 3 employees of above type, loop to calls the </w:t>
      </w:r>
      <w:r w:rsidRPr="00260A1D">
        <w:rPr>
          <w:rFonts w:cs="Arial"/>
          <w:b/>
          <w:sz w:val="20"/>
          <w:szCs w:val="20"/>
          <w:lang w:val="en-US"/>
        </w:rPr>
        <w:t>display</w:t>
      </w:r>
      <w:r w:rsidRPr="00260A1D">
        <w:rPr>
          <w:rFonts w:cs="Arial"/>
          <w:sz w:val="20"/>
          <w:szCs w:val="20"/>
          <w:lang w:val="en-US"/>
        </w:rPr>
        <w:t>() method to print the outputs.</w:t>
      </w:r>
    </w:p>
    <w:p w14:paraId="7343E9B4" w14:textId="0AC69EE8" w:rsidR="002C26D6" w:rsidRPr="002C26D6" w:rsidRDefault="002C26D6" w:rsidP="000B22ED">
      <w:pPr>
        <w:pStyle w:val="Heading2"/>
        <w:rPr>
          <w:rFonts w:cs="Arial"/>
          <w:b w:val="0"/>
          <w:sz w:val="20"/>
          <w:szCs w:val="20"/>
          <w:u w:val="single"/>
          <w:lang w:val="en-US"/>
        </w:rPr>
      </w:pPr>
      <w:r w:rsidRPr="002C26D6">
        <w:rPr>
          <w:rFonts w:cs="Arial"/>
          <w:sz w:val="20"/>
          <w:szCs w:val="20"/>
          <w:u w:val="single"/>
          <w:lang w:val="en-US"/>
        </w:rPr>
        <w:t>Screen Design</w:t>
      </w:r>
      <w:r w:rsidR="001D6975">
        <w:rPr>
          <w:rFonts w:cs="Arial"/>
          <w:b w:val="0"/>
          <w:sz w:val="20"/>
          <w:szCs w:val="20"/>
          <w:u w:val="single"/>
          <w:lang w:val="en-US"/>
        </w:rPr>
        <w:t>s</w:t>
      </w:r>
      <w:r w:rsidRPr="002C26D6">
        <w:rPr>
          <w:rFonts w:cs="Arial"/>
          <w:sz w:val="20"/>
          <w:szCs w:val="20"/>
          <w:u w:val="single"/>
          <w:lang w:val="en-US"/>
        </w:rPr>
        <w:t>:</w:t>
      </w:r>
    </w:p>
    <w:tbl>
      <w:tblPr>
        <w:tblStyle w:val="TableGrid"/>
        <w:tblW w:w="98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6876"/>
      </w:tblGrid>
      <w:tr w:rsidR="002C26D6" w14:paraId="6D92D293" w14:textId="77777777" w:rsidTr="00D5368E">
        <w:tc>
          <w:tcPr>
            <w:tcW w:w="3018" w:type="dxa"/>
          </w:tcPr>
          <w:p w14:paraId="0F69911C" w14:textId="77777777" w:rsidR="002C26D6" w:rsidRPr="00AB29E5" w:rsidRDefault="002C26D6" w:rsidP="00402B12">
            <w:pPr>
              <w:spacing w:line="264" w:lineRule="auto"/>
              <w:jc w:val="center"/>
              <w:rPr>
                <w:rFonts w:ascii="Candara" w:eastAsiaTheme="minorEastAsia" w:hAnsi="Candara"/>
                <w:i/>
              </w:rPr>
            </w:pPr>
            <w:r w:rsidRPr="00AB29E5">
              <w:rPr>
                <w:rFonts w:ascii="Candara" w:eastAsiaTheme="minorEastAsia" w:hAnsi="Candara"/>
                <w:i/>
              </w:rPr>
              <w:t>Screen 1: input data</w:t>
            </w:r>
          </w:p>
          <w:p w14:paraId="5FF0963E" w14:textId="77777777" w:rsidR="002C26D6" w:rsidRDefault="002C26D6" w:rsidP="002C26D6">
            <w:pPr>
              <w:spacing w:line="264" w:lineRule="auto"/>
              <w:jc w:val="center"/>
              <w:rPr>
                <w:rFonts w:ascii="Candara" w:eastAsiaTheme="minorEastAsi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A533EF" wp14:editId="7B7C05E8">
                  <wp:extent cx="1176950" cy="2588295"/>
                  <wp:effectExtent l="19050" t="19050" r="23495" b="215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r="44340"/>
                          <a:stretch/>
                        </pic:blipFill>
                        <pic:spPr bwMode="auto">
                          <a:xfrm>
                            <a:off x="0" y="0"/>
                            <a:ext cx="1234915" cy="271576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6" w:type="dxa"/>
          </w:tcPr>
          <w:p w14:paraId="2BC0B5C5" w14:textId="77777777" w:rsidR="002C26D6" w:rsidRDefault="002C26D6" w:rsidP="00402B12">
            <w:pPr>
              <w:spacing w:line="264" w:lineRule="auto"/>
              <w:jc w:val="center"/>
              <w:rPr>
                <w:rFonts w:ascii="Candara" w:eastAsiaTheme="minorEastAsia" w:hAnsi="Candara"/>
                <w:i/>
              </w:rPr>
            </w:pPr>
            <w:r w:rsidRPr="00AB29E5">
              <w:rPr>
                <w:rFonts w:ascii="Candara" w:eastAsiaTheme="minorEastAsia" w:hAnsi="Candara"/>
                <w:i/>
              </w:rPr>
              <w:t>Screen 2: display data</w:t>
            </w:r>
          </w:p>
          <w:p w14:paraId="1B0A19F7" w14:textId="77777777" w:rsidR="002C26D6" w:rsidRDefault="002C26D6" w:rsidP="00402B12">
            <w:pPr>
              <w:spacing w:line="264" w:lineRule="auto"/>
              <w:jc w:val="center"/>
              <w:rPr>
                <w:rFonts w:ascii="Candara" w:eastAsiaTheme="minorEastAsi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9D21BF" wp14:editId="60244539">
                  <wp:extent cx="4191000" cy="74295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363DD" w14:textId="7364B57F" w:rsidR="00890963" w:rsidRPr="00890963" w:rsidRDefault="00890963" w:rsidP="000B22ED">
      <w:pPr>
        <w:pStyle w:val="Heading2"/>
        <w:rPr>
          <w:rFonts w:cs="Arial"/>
          <w:b w:val="0"/>
          <w:sz w:val="20"/>
          <w:szCs w:val="20"/>
          <w:u w:val="single"/>
          <w:lang w:val="en-US"/>
        </w:rPr>
      </w:pPr>
      <w:r w:rsidRPr="00890963">
        <w:rPr>
          <w:rFonts w:cs="Arial"/>
          <w:sz w:val="20"/>
          <w:szCs w:val="20"/>
          <w:u w:val="single"/>
          <w:lang w:val="en-US"/>
        </w:rPr>
        <w:lastRenderedPageBreak/>
        <w:t>Functional</w:t>
      </w:r>
      <w:r>
        <w:rPr>
          <w:rFonts w:cs="Arial"/>
          <w:sz w:val="20"/>
          <w:szCs w:val="20"/>
          <w:u w:val="single"/>
          <w:lang w:val="en-US"/>
        </w:rPr>
        <w:t xml:space="preserve"> Requirement</w:t>
      </w:r>
      <w:r w:rsidR="001D6975">
        <w:rPr>
          <w:rFonts w:cs="Arial"/>
          <w:b w:val="0"/>
          <w:sz w:val="20"/>
          <w:szCs w:val="20"/>
          <w:u w:val="single"/>
          <w:lang w:val="en-US"/>
        </w:rPr>
        <w:t>s</w:t>
      </w:r>
      <w:r>
        <w:rPr>
          <w:rFonts w:cs="Arial"/>
          <w:sz w:val="20"/>
          <w:szCs w:val="20"/>
          <w:u w:val="single"/>
          <w:lang w:val="en-US"/>
        </w:rPr>
        <w:t>:</w:t>
      </w:r>
    </w:p>
    <w:p w14:paraId="20DC6A0B" w14:textId="2E5DDCD0" w:rsidR="00851844" w:rsidRDefault="00851844" w:rsidP="00890963">
      <w:pPr>
        <w:pStyle w:val="ListParagraph"/>
        <w:numPr>
          <w:ilvl w:val="0"/>
          <w:numId w:val="27"/>
        </w:numPr>
        <w:spacing w:before="120"/>
        <w:rPr>
          <w:rFonts w:cs="Arial"/>
        </w:rPr>
      </w:pPr>
      <w:r>
        <w:rPr>
          <w:rFonts w:cs="Arial"/>
        </w:rPr>
        <w:t>Run the program and explains result.</w:t>
      </w:r>
    </w:p>
    <w:p w14:paraId="12DB13B1" w14:textId="42DCDED8" w:rsidR="00890963" w:rsidRPr="00851844" w:rsidRDefault="00890963" w:rsidP="00890963">
      <w:pPr>
        <w:pStyle w:val="ListParagraph"/>
        <w:numPr>
          <w:ilvl w:val="0"/>
          <w:numId w:val="27"/>
        </w:numPr>
        <w:spacing w:before="120"/>
        <w:rPr>
          <w:rFonts w:cs="Arial"/>
        </w:rPr>
      </w:pPr>
      <w:r w:rsidRPr="00851844">
        <w:rPr>
          <w:rFonts w:cs="Arial"/>
        </w:rPr>
        <w:t>You change the program by adds validation methods to check input data before assign to objects. Demo with n employees.</w:t>
      </w:r>
    </w:p>
    <w:p w14:paraId="1EE3EF49" w14:textId="209505ED" w:rsidR="00005076" w:rsidRPr="00005076" w:rsidRDefault="00005076" w:rsidP="000B22ED">
      <w:pPr>
        <w:pStyle w:val="Heading2"/>
        <w:rPr>
          <w:rFonts w:cs="Arial"/>
          <w:b w:val="0"/>
          <w:sz w:val="20"/>
          <w:szCs w:val="20"/>
          <w:u w:val="single"/>
          <w:lang w:val="en-US"/>
        </w:rPr>
      </w:pPr>
      <w:r>
        <w:rPr>
          <w:rFonts w:cs="Arial"/>
          <w:sz w:val="20"/>
          <w:szCs w:val="20"/>
          <w:u w:val="single"/>
          <w:lang w:val="en-US"/>
        </w:rPr>
        <w:t>Guidelines:</w:t>
      </w:r>
    </w:p>
    <w:p w14:paraId="295F76EC" w14:textId="77777777" w:rsidR="00005076" w:rsidRPr="00005076" w:rsidRDefault="00005076" w:rsidP="00005076">
      <w:pPr>
        <w:spacing w:after="120" w:line="264" w:lineRule="auto"/>
        <w:jc w:val="both"/>
        <w:rPr>
          <w:rFonts w:eastAsiaTheme="minorEastAsia" w:cs="Arial"/>
          <w:sz w:val="20"/>
          <w:szCs w:val="20"/>
        </w:rPr>
      </w:pPr>
      <w:r w:rsidRPr="00005076">
        <w:rPr>
          <w:rFonts w:eastAsiaTheme="minorEastAsia" w:cs="Arial"/>
          <w:sz w:val="20"/>
          <w:szCs w:val="20"/>
        </w:rPr>
        <w:t>Project struture:</w:t>
      </w:r>
    </w:p>
    <w:p w14:paraId="5CCE38E2" w14:textId="131260D3" w:rsidR="00005076" w:rsidRDefault="000D31E5" w:rsidP="0030655E">
      <w:pPr>
        <w:spacing w:after="120" w:line="264" w:lineRule="auto"/>
        <w:jc w:val="center"/>
        <w:rPr>
          <w:rFonts w:ascii="Candara" w:eastAsiaTheme="minorEastAsia" w:hAnsi="Candara"/>
        </w:rPr>
      </w:pPr>
      <w:r>
        <w:rPr>
          <w:noProof/>
          <w:lang w:val="en-US"/>
        </w:rPr>
        <w:drawing>
          <wp:inline distT="0" distB="0" distL="0" distR="0" wp14:anchorId="2288A38C" wp14:editId="4A01B8D1">
            <wp:extent cx="2265134" cy="1441450"/>
            <wp:effectExtent l="19050" t="19050" r="2095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355" cy="14664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1C0A23" w14:textId="0962DDF3" w:rsidR="00806BAA" w:rsidRPr="00806BAA" w:rsidRDefault="00806BAA" w:rsidP="0030655E">
      <w:pPr>
        <w:numPr>
          <w:ilvl w:val="0"/>
          <w:numId w:val="22"/>
        </w:num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  <w:r>
        <w:rPr>
          <w:rFonts w:eastAsiaTheme="minorEastAsia" w:cs="Arial"/>
          <w:b/>
          <w:sz w:val="20"/>
          <w:szCs w:val="20"/>
          <w:lang w:val="en-US"/>
        </w:rPr>
        <w:t xml:space="preserve">ProductStaff </w:t>
      </w:r>
      <w:r>
        <w:rPr>
          <w:rFonts w:eastAsiaTheme="minorEastAsia" w:cs="Arial"/>
          <w:sz w:val="20"/>
          <w:szCs w:val="20"/>
          <w:lang w:val="en-US"/>
        </w:rPr>
        <w:t>class</w:t>
      </w:r>
    </w:p>
    <w:p w14:paraId="0365ABEC" w14:textId="77777777" w:rsidR="00806BAA" w:rsidRPr="00806BAA" w:rsidRDefault="00806BAA" w:rsidP="00806BAA">
      <w:pPr>
        <w:pStyle w:val="Sourcecode"/>
      </w:pPr>
      <w:r w:rsidRPr="00806BAA">
        <w:rPr>
          <w:b/>
          <w:color w:val="7F0055"/>
        </w:rPr>
        <w:t>package</w:t>
      </w:r>
      <w:r w:rsidRPr="00806BAA">
        <w:t xml:space="preserve"> fa.training.abstraction;</w:t>
      </w:r>
    </w:p>
    <w:p w14:paraId="6E8137A0" w14:textId="77777777" w:rsidR="00806BAA" w:rsidRPr="00806BAA" w:rsidRDefault="00806BAA" w:rsidP="00806BAA">
      <w:pPr>
        <w:pStyle w:val="Sourcecode"/>
      </w:pPr>
    </w:p>
    <w:p w14:paraId="6E3FEC7C" w14:textId="77777777" w:rsidR="00806BAA" w:rsidRPr="00806BAA" w:rsidRDefault="00806BAA" w:rsidP="00806BAA">
      <w:pPr>
        <w:pStyle w:val="Sourcecode"/>
      </w:pPr>
      <w:r w:rsidRPr="00806BAA">
        <w:rPr>
          <w:b/>
          <w:color w:val="7F0055"/>
        </w:rPr>
        <w:t>import</w:t>
      </w:r>
      <w:r w:rsidRPr="00806BAA">
        <w:t xml:space="preserve"> java.util.Scanner;</w:t>
      </w:r>
    </w:p>
    <w:p w14:paraId="25603886" w14:textId="77777777" w:rsidR="00806BAA" w:rsidRPr="00806BAA" w:rsidRDefault="00806BAA" w:rsidP="00806BAA">
      <w:pPr>
        <w:pStyle w:val="Sourcecode"/>
      </w:pPr>
    </w:p>
    <w:p w14:paraId="776540AC" w14:textId="77777777" w:rsidR="00806BAA" w:rsidRPr="00806BAA" w:rsidRDefault="00806BAA" w:rsidP="00806BAA">
      <w:pPr>
        <w:pStyle w:val="Sourcecode"/>
      </w:pPr>
      <w:r w:rsidRPr="00806BAA">
        <w:rPr>
          <w:b/>
          <w:color w:val="7F0055"/>
        </w:rPr>
        <w:t>public</w:t>
      </w:r>
      <w:r w:rsidRPr="00806BAA">
        <w:t xml:space="preserve"> </w:t>
      </w:r>
      <w:r w:rsidRPr="00806BAA">
        <w:rPr>
          <w:b/>
          <w:color w:val="7F0055"/>
        </w:rPr>
        <w:t>class</w:t>
      </w:r>
      <w:r w:rsidRPr="00806BAA">
        <w:t xml:space="preserve"> ProductionStaff </w:t>
      </w:r>
      <w:r w:rsidRPr="00806BAA">
        <w:rPr>
          <w:b/>
          <w:color w:val="7F0055"/>
        </w:rPr>
        <w:t>extends</w:t>
      </w:r>
      <w:r w:rsidRPr="00806BAA">
        <w:t xml:space="preserve"> Employee {</w:t>
      </w:r>
    </w:p>
    <w:p w14:paraId="026EF814" w14:textId="77777777" w:rsidR="00806BAA" w:rsidRPr="00806BAA" w:rsidRDefault="00806BAA" w:rsidP="00806BAA">
      <w:pPr>
        <w:pStyle w:val="Sourcecode"/>
      </w:pPr>
    </w:p>
    <w:p w14:paraId="762FD8D3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b/>
          <w:color w:val="7F0055"/>
        </w:rPr>
        <w:t>private</w:t>
      </w:r>
      <w:r w:rsidRPr="00806BAA">
        <w:t xml:space="preserve"> </w:t>
      </w:r>
      <w:r w:rsidRPr="00806BAA">
        <w:rPr>
          <w:b/>
          <w:color w:val="7F0055"/>
        </w:rPr>
        <w:t>static</w:t>
      </w:r>
      <w:r w:rsidRPr="00806BAA">
        <w:t xml:space="preserve"> </w:t>
      </w:r>
      <w:r w:rsidRPr="00806BAA">
        <w:rPr>
          <w:b/>
          <w:color w:val="7F0055"/>
        </w:rPr>
        <w:t>final</w:t>
      </w:r>
      <w:r w:rsidRPr="00806BAA">
        <w:t xml:space="preserve"> </w:t>
      </w:r>
      <w:r w:rsidRPr="00806BAA">
        <w:rPr>
          <w:b/>
          <w:color w:val="7F0055"/>
        </w:rPr>
        <w:t>int</w:t>
      </w:r>
      <w:r w:rsidRPr="00806BAA">
        <w:t xml:space="preserve"> </w:t>
      </w:r>
      <w:r w:rsidRPr="00806BAA">
        <w:rPr>
          <w:b/>
          <w:i/>
          <w:iCs/>
          <w:color w:val="0000C0"/>
        </w:rPr>
        <w:t>UNIT_PRICE</w:t>
      </w:r>
      <w:r w:rsidRPr="00806BAA">
        <w:t xml:space="preserve"> = 20;</w:t>
      </w:r>
    </w:p>
    <w:p w14:paraId="249E1463" w14:textId="77777777" w:rsidR="00806BAA" w:rsidRPr="00806BAA" w:rsidRDefault="00806BAA" w:rsidP="00806BAA">
      <w:pPr>
        <w:pStyle w:val="Sourcecode"/>
      </w:pPr>
    </w:p>
    <w:p w14:paraId="5F80DC93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b/>
          <w:color w:val="7F0055"/>
        </w:rPr>
        <w:t>private</w:t>
      </w:r>
      <w:r w:rsidRPr="00806BAA">
        <w:t xml:space="preserve"> </w:t>
      </w:r>
      <w:r w:rsidRPr="00806BAA">
        <w:rPr>
          <w:b/>
          <w:color w:val="7F0055"/>
        </w:rPr>
        <w:t>double</w:t>
      </w:r>
      <w:r w:rsidRPr="00806BAA">
        <w:t xml:space="preserve"> </w:t>
      </w:r>
      <w:r w:rsidRPr="00806BAA">
        <w:rPr>
          <w:color w:val="0000C0"/>
        </w:rPr>
        <w:t>amountOfProduct</w:t>
      </w:r>
      <w:r w:rsidRPr="00806BAA">
        <w:t>;</w:t>
      </w:r>
    </w:p>
    <w:p w14:paraId="6D9ADF99" w14:textId="77777777" w:rsidR="00806BAA" w:rsidRPr="00806BAA" w:rsidRDefault="00806BAA" w:rsidP="00806BAA">
      <w:pPr>
        <w:pStyle w:val="Sourcecode"/>
      </w:pPr>
    </w:p>
    <w:p w14:paraId="6980D582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color w:val="646464"/>
        </w:rPr>
        <w:t>@Override</w:t>
      </w:r>
    </w:p>
    <w:p w14:paraId="0E8BCFD8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b/>
          <w:color w:val="7F0055"/>
        </w:rPr>
        <w:t>public</w:t>
      </w:r>
      <w:r w:rsidRPr="00806BAA">
        <w:t xml:space="preserve"> </w:t>
      </w:r>
      <w:r w:rsidRPr="00806BAA">
        <w:rPr>
          <w:b/>
          <w:color w:val="7F0055"/>
        </w:rPr>
        <w:t>double</w:t>
      </w:r>
      <w:r w:rsidRPr="00806BAA">
        <w:t xml:space="preserve"> calcSalary() {</w:t>
      </w:r>
    </w:p>
    <w:p w14:paraId="24B14F5D" w14:textId="77777777" w:rsidR="00806BAA" w:rsidRPr="00806BAA" w:rsidRDefault="00806BAA" w:rsidP="00806BAA">
      <w:pPr>
        <w:pStyle w:val="Sourcecode"/>
      </w:pPr>
      <w:r w:rsidRPr="00806BAA">
        <w:t xml:space="preserve">        </w:t>
      </w:r>
      <w:r w:rsidRPr="00806BAA">
        <w:rPr>
          <w:b/>
          <w:color w:val="7F0055"/>
        </w:rPr>
        <w:t>return</w:t>
      </w:r>
      <w:r w:rsidRPr="00806BAA">
        <w:t xml:space="preserve"> </w:t>
      </w:r>
      <w:r w:rsidRPr="00806BAA">
        <w:rPr>
          <w:color w:val="0000C0"/>
        </w:rPr>
        <w:t>amountOfProduct</w:t>
      </w:r>
      <w:r w:rsidRPr="00806BAA">
        <w:t xml:space="preserve"> * </w:t>
      </w:r>
      <w:r w:rsidRPr="00806BAA">
        <w:rPr>
          <w:b/>
          <w:i/>
          <w:iCs/>
          <w:color w:val="0000C0"/>
        </w:rPr>
        <w:t>UNIT_PRICE</w:t>
      </w:r>
      <w:r w:rsidRPr="00806BAA">
        <w:t>;</w:t>
      </w:r>
    </w:p>
    <w:p w14:paraId="413E579C" w14:textId="77777777" w:rsidR="00806BAA" w:rsidRPr="00806BAA" w:rsidRDefault="00806BAA" w:rsidP="00806BAA">
      <w:pPr>
        <w:pStyle w:val="Sourcecode"/>
      </w:pPr>
      <w:r w:rsidRPr="00806BAA">
        <w:t xml:space="preserve">    }</w:t>
      </w:r>
    </w:p>
    <w:p w14:paraId="0FB3D7B0" w14:textId="77777777" w:rsidR="00806BAA" w:rsidRPr="00806BAA" w:rsidRDefault="00806BAA" w:rsidP="00806BAA">
      <w:pPr>
        <w:pStyle w:val="Sourcecode"/>
      </w:pPr>
    </w:p>
    <w:p w14:paraId="01663084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color w:val="646464"/>
        </w:rPr>
        <w:t>@Override</w:t>
      </w:r>
    </w:p>
    <w:p w14:paraId="485FE68F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b/>
          <w:color w:val="7F0055"/>
        </w:rPr>
        <w:t>protected</w:t>
      </w:r>
      <w:r w:rsidRPr="00806BAA">
        <w:t xml:space="preserve"> </w:t>
      </w:r>
      <w:r w:rsidRPr="00806BAA">
        <w:rPr>
          <w:b/>
          <w:color w:val="7F0055"/>
        </w:rPr>
        <w:t>void</w:t>
      </w:r>
      <w:r w:rsidRPr="00806BAA">
        <w:t xml:space="preserve"> inputData(Scanner </w:t>
      </w:r>
      <w:r w:rsidRPr="00806BAA">
        <w:rPr>
          <w:color w:val="6A3E3E"/>
        </w:rPr>
        <w:t>scanner</w:t>
      </w:r>
      <w:r w:rsidRPr="00806BAA">
        <w:t>) {</w:t>
      </w:r>
    </w:p>
    <w:p w14:paraId="221CD50B" w14:textId="77777777" w:rsidR="00806BAA" w:rsidRPr="00806BAA" w:rsidRDefault="00806BAA" w:rsidP="00806BAA">
      <w:pPr>
        <w:pStyle w:val="Sourcecode"/>
      </w:pPr>
      <w:r w:rsidRPr="00806BAA">
        <w:t xml:space="preserve">        </w:t>
      </w:r>
      <w:r w:rsidRPr="00806BAA">
        <w:rPr>
          <w:color w:val="3F7F5F"/>
        </w:rPr>
        <w:t>/*</w:t>
      </w:r>
    </w:p>
    <w:p w14:paraId="4725C4D0" w14:textId="77777777" w:rsidR="00806BAA" w:rsidRPr="00806BAA" w:rsidRDefault="00806BAA" w:rsidP="00806BAA">
      <w:pPr>
        <w:pStyle w:val="Sourcecode"/>
      </w:pPr>
      <w:r w:rsidRPr="00806BAA">
        <w:rPr>
          <w:color w:val="3F7F5F"/>
        </w:rPr>
        <w:t xml:space="preserve">         * Call inputData method from parent class.</w:t>
      </w:r>
    </w:p>
    <w:p w14:paraId="0EFC33C9" w14:textId="77777777" w:rsidR="00806BAA" w:rsidRPr="00806BAA" w:rsidRDefault="00806BAA" w:rsidP="00806BAA">
      <w:pPr>
        <w:pStyle w:val="Sourcecode"/>
      </w:pPr>
      <w:r w:rsidRPr="00806BAA">
        <w:rPr>
          <w:color w:val="3F7F5F"/>
        </w:rPr>
        <w:t xml:space="preserve">         */</w:t>
      </w:r>
    </w:p>
    <w:p w14:paraId="7C5B5FC9" w14:textId="77777777" w:rsidR="00806BAA" w:rsidRPr="00806BAA" w:rsidRDefault="00806BAA" w:rsidP="00806BAA">
      <w:pPr>
        <w:pStyle w:val="Sourcecode"/>
      </w:pPr>
      <w:r w:rsidRPr="00806BAA">
        <w:t xml:space="preserve">        </w:t>
      </w:r>
      <w:r w:rsidRPr="00806BAA">
        <w:rPr>
          <w:b/>
          <w:color w:val="7F0055"/>
        </w:rPr>
        <w:t>super</w:t>
      </w:r>
      <w:r w:rsidRPr="00806BAA">
        <w:t>.inputData(</w:t>
      </w:r>
      <w:r w:rsidRPr="00806BAA">
        <w:rPr>
          <w:color w:val="6A3E3E"/>
        </w:rPr>
        <w:t>scanner</w:t>
      </w:r>
      <w:r w:rsidRPr="00806BAA">
        <w:t>);</w:t>
      </w:r>
    </w:p>
    <w:p w14:paraId="5876A3F2" w14:textId="77777777" w:rsidR="00806BAA" w:rsidRPr="00806BAA" w:rsidRDefault="00806BAA" w:rsidP="00806BAA">
      <w:pPr>
        <w:pStyle w:val="Sourcecode"/>
      </w:pPr>
    </w:p>
    <w:p w14:paraId="5A7C538E" w14:textId="77777777" w:rsidR="00806BAA" w:rsidRPr="00806BAA" w:rsidRDefault="00806BAA" w:rsidP="00806BAA">
      <w:pPr>
        <w:pStyle w:val="Sourcecode"/>
      </w:pPr>
      <w:r w:rsidRPr="00806BAA">
        <w:t xml:space="preserve">        System.</w:t>
      </w:r>
      <w:r w:rsidRPr="00806BAA">
        <w:rPr>
          <w:b/>
          <w:i/>
          <w:iCs/>
          <w:color w:val="0000C0"/>
        </w:rPr>
        <w:t>out</w:t>
      </w:r>
      <w:r w:rsidRPr="00806BAA">
        <w:t>.println(</w:t>
      </w:r>
      <w:r w:rsidRPr="00806BAA">
        <w:rPr>
          <w:color w:val="2A00FF"/>
        </w:rPr>
        <w:t>"Enter amount of product: "</w:t>
      </w:r>
      <w:r w:rsidRPr="00806BAA">
        <w:t>);</w:t>
      </w:r>
    </w:p>
    <w:p w14:paraId="6E9E43DA" w14:textId="77777777" w:rsidR="00806BAA" w:rsidRPr="00806BAA" w:rsidRDefault="00806BAA" w:rsidP="00806BAA">
      <w:pPr>
        <w:pStyle w:val="Sourcecode"/>
      </w:pPr>
      <w:r w:rsidRPr="00806BAA">
        <w:t xml:space="preserve">        </w:t>
      </w:r>
      <w:r w:rsidRPr="00806BAA">
        <w:rPr>
          <w:color w:val="0000C0"/>
        </w:rPr>
        <w:t>amountOfProduct</w:t>
      </w:r>
      <w:r w:rsidRPr="00806BAA">
        <w:t xml:space="preserve"> = Double.</w:t>
      </w:r>
      <w:r w:rsidRPr="00806BAA">
        <w:rPr>
          <w:i/>
          <w:iCs/>
        </w:rPr>
        <w:t>parseDouble</w:t>
      </w:r>
      <w:r w:rsidRPr="00806BAA">
        <w:t>(</w:t>
      </w:r>
      <w:r w:rsidRPr="00806BAA">
        <w:rPr>
          <w:color w:val="6A3E3E"/>
        </w:rPr>
        <w:t>scanner</w:t>
      </w:r>
      <w:r w:rsidRPr="00806BAA">
        <w:t>.nextLine());</w:t>
      </w:r>
    </w:p>
    <w:p w14:paraId="489DF728" w14:textId="77777777" w:rsidR="00806BAA" w:rsidRPr="00806BAA" w:rsidRDefault="00806BAA" w:rsidP="00806BAA">
      <w:pPr>
        <w:pStyle w:val="Sourcecode"/>
      </w:pPr>
    </w:p>
    <w:p w14:paraId="6F1FA833" w14:textId="77777777" w:rsidR="00806BAA" w:rsidRPr="00806BAA" w:rsidRDefault="00806BAA" w:rsidP="00806BAA">
      <w:pPr>
        <w:pStyle w:val="Sourcecode"/>
      </w:pPr>
      <w:r w:rsidRPr="00806BAA">
        <w:t xml:space="preserve">        System.</w:t>
      </w:r>
      <w:r w:rsidRPr="00806BAA">
        <w:rPr>
          <w:b/>
          <w:i/>
          <w:iCs/>
          <w:color w:val="0000C0"/>
        </w:rPr>
        <w:t>out</w:t>
      </w:r>
      <w:r w:rsidRPr="00806BAA">
        <w:t>.println(</w:t>
      </w:r>
      <w:r w:rsidRPr="00806BAA">
        <w:rPr>
          <w:color w:val="2A00FF"/>
        </w:rPr>
        <w:t>"---------------------------"</w:t>
      </w:r>
      <w:r w:rsidRPr="00806BAA">
        <w:t>);</w:t>
      </w:r>
    </w:p>
    <w:p w14:paraId="2C84913C" w14:textId="77777777" w:rsidR="00806BAA" w:rsidRPr="00806BAA" w:rsidRDefault="00806BAA" w:rsidP="00806BAA">
      <w:pPr>
        <w:pStyle w:val="Sourcecode"/>
      </w:pPr>
      <w:r w:rsidRPr="00806BAA">
        <w:t xml:space="preserve">    }</w:t>
      </w:r>
    </w:p>
    <w:p w14:paraId="74C46311" w14:textId="77777777" w:rsidR="00806BAA" w:rsidRPr="00806BAA" w:rsidRDefault="00806BAA" w:rsidP="00806BAA">
      <w:pPr>
        <w:pStyle w:val="Sourcecode"/>
      </w:pPr>
    </w:p>
    <w:p w14:paraId="2D196CD3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color w:val="646464"/>
        </w:rPr>
        <w:t>@Override</w:t>
      </w:r>
    </w:p>
    <w:p w14:paraId="4370B8FD" w14:textId="77777777" w:rsidR="00806BAA" w:rsidRPr="00806BAA" w:rsidRDefault="00806BAA" w:rsidP="00806BAA">
      <w:pPr>
        <w:pStyle w:val="Sourcecode"/>
      </w:pPr>
      <w:r w:rsidRPr="00806BAA">
        <w:t xml:space="preserve">    </w:t>
      </w:r>
      <w:r w:rsidRPr="00806BAA">
        <w:rPr>
          <w:b/>
          <w:color w:val="7F0055"/>
        </w:rPr>
        <w:t>protected</w:t>
      </w:r>
      <w:r w:rsidRPr="00806BAA">
        <w:t xml:space="preserve"> </w:t>
      </w:r>
      <w:r w:rsidRPr="00806BAA">
        <w:rPr>
          <w:b/>
          <w:color w:val="7F0055"/>
        </w:rPr>
        <w:t>void</w:t>
      </w:r>
      <w:r w:rsidRPr="00806BAA">
        <w:t xml:space="preserve"> display() {</w:t>
      </w:r>
    </w:p>
    <w:p w14:paraId="56758FAF" w14:textId="77777777" w:rsidR="00806BAA" w:rsidRPr="00806BAA" w:rsidRDefault="00806BAA" w:rsidP="00806BAA">
      <w:pPr>
        <w:pStyle w:val="Sourcecode"/>
      </w:pPr>
      <w:r w:rsidRPr="00806BAA">
        <w:t xml:space="preserve">        </w:t>
      </w:r>
      <w:r w:rsidRPr="00806BAA">
        <w:rPr>
          <w:color w:val="3F7F5F"/>
        </w:rPr>
        <w:t>// Call method of parent class</w:t>
      </w:r>
    </w:p>
    <w:p w14:paraId="77161B3E" w14:textId="77777777" w:rsidR="00806BAA" w:rsidRPr="00806BAA" w:rsidRDefault="00806BAA" w:rsidP="00806BAA">
      <w:pPr>
        <w:pStyle w:val="Sourcecode"/>
      </w:pPr>
      <w:r w:rsidRPr="00806BAA">
        <w:t xml:space="preserve">        </w:t>
      </w:r>
      <w:r w:rsidRPr="00806BAA">
        <w:rPr>
          <w:b/>
          <w:color w:val="7F0055"/>
        </w:rPr>
        <w:t>super</w:t>
      </w:r>
      <w:r w:rsidRPr="00806BAA">
        <w:t>.display();</w:t>
      </w:r>
    </w:p>
    <w:p w14:paraId="261FFE3B" w14:textId="77777777" w:rsidR="00806BAA" w:rsidRPr="00806BAA" w:rsidRDefault="00806BAA" w:rsidP="00806BAA">
      <w:pPr>
        <w:pStyle w:val="Sourcecode"/>
      </w:pPr>
    </w:p>
    <w:p w14:paraId="3468D5B5" w14:textId="77777777" w:rsidR="00806BAA" w:rsidRPr="00806BAA" w:rsidRDefault="00806BAA" w:rsidP="00806BAA">
      <w:pPr>
        <w:pStyle w:val="Sourcecode"/>
      </w:pPr>
      <w:r w:rsidRPr="00806BAA">
        <w:t xml:space="preserve">        System.</w:t>
      </w:r>
      <w:r w:rsidRPr="00806BAA">
        <w:rPr>
          <w:b/>
          <w:i/>
          <w:iCs/>
          <w:color w:val="0000C0"/>
        </w:rPr>
        <w:t>out</w:t>
      </w:r>
      <w:r w:rsidRPr="00806BAA">
        <w:t>.print(</w:t>
      </w:r>
      <w:r w:rsidRPr="00806BAA">
        <w:rPr>
          <w:color w:val="2A00FF"/>
        </w:rPr>
        <w:t>"\t"</w:t>
      </w:r>
      <w:r w:rsidRPr="00806BAA">
        <w:t xml:space="preserve"> + </w:t>
      </w:r>
      <w:r w:rsidRPr="00806BAA">
        <w:rPr>
          <w:color w:val="0000C0"/>
        </w:rPr>
        <w:t>amountOfProduct</w:t>
      </w:r>
      <w:r w:rsidRPr="00806BAA">
        <w:t xml:space="preserve"> + </w:t>
      </w:r>
      <w:r w:rsidRPr="00806BAA">
        <w:rPr>
          <w:color w:val="2A00FF"/>
        </w:rPr>
        <w:t>"\t"</w:t>
      </w:r>
      <w:r w:rsidRPr="00806BAA">
        <w:t xml:space="preserve"> + </w:t>
      </w:r>
      <w:r w:rsidRPr="00806BAA">
        <w:rPr>
          <w:b/>
          <w:color w:val="7F0055"/>
        </w:rPr>
        <w:t>this</w:t>
      </w:r>
      <w:r w:rsidRPr="00806BAA">
        <w:t xml:space="preserve">.calcSalary() + </w:t>
      </w:r>
      <w:r w:rsidRPr="00806BAA">
        <w:rPr>
          <w:color w:val="2A00FF"/>
        </w:rPr>
        <w:t>"\n"</w:t>
      </w:r>
      <w:r w:rsidRPr="00806BAA">
        <w:t>);</w:t>
      </w:r>
    </w:p>
    <w:p w14:paraId="34DB440A" w14:textId="77777777" w:rsidR="00806BAA" w:rsidRPr="00806BAA" w:rsidRDefault="00806BAA" w:rsidP="00806BAA">
      <w:pPr>
        <w:pStyle w:val="Sourcecode"/>
      </w:pPr>
      <w:r w:rsidRPr="00806BAA">
        <w:t xml:space="preserve">    }</w:t>
      </w:r>
    </w:p>
    <w:p w14:paraId="5ACE11D1" w14:textId="77777777" w:rsidR="00806BAA" w:rsidRPr="00806BAA" w:rsidRDefault="00806BAA" w:rsidP="00806BAA">
      <w:pPr>
        <w:pStyle w:val="Sourcecode"/>
      </w:pPr>
    </w:p>
    <w:p w14:paraId="2E8E6521" w14:textId="77777777" w:rsidR="00806BAA" w:rsidRPr="00806BAA" w:rsidRDefault="00806BAA" w:rsidP="00806BAA">
      <w:pPr>
        <w:pStyle w:val="Sourcecode"/>
      </w:pPr>
      <w:r w:rsidRPr="00806BAA">
        <w:t>}</w:t>
      </w:r>
    </w:p>
    <w:p w14:paraId="1FFEB498" w14:textId="77777777" w:rsidR="00806BAA" w:rsidRDefault="00806BAA" w:rsidP="00806BAA">
      <w:p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</w:p>
    <w:p w14:paraId="30E965A1" w14:textId="77777777" w:rsidR="00806BAA" w:rsidRDefault="00806BAA" w:rsidP="00806BAA">
      <w:p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</w:p>
    <w:p w14:paraId="3A37C223" w14:textId="77777777" w:rsidR="00806BAA" w:rsidRDefault="00806BAA" w:rsidP="00806BAA">
      <w:p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</w:p>
    <w:p w14:paraId="081F8752" w14:textId="77777777" w:rsidR="00806BAA" w:rsidRDefault="00806BAA" w:rsidP="00806BAA">
      <w:p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</w:p>
    <w:p w14:paraId="3C96F6A8" w14:textId="77777777" w:rsidR="00806BAA" w:rsidRDefault="00806BAA" w:rsidP="00806BAA">
      <w:p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</w:p>
    <w:p w14:paraId="00A03881" w14:textId="77777777" w:rsidR="0030655E" w:rsidRPr="007935A1" w:rsidRDefault="0030655E" w:rsidP="0030655E">
      <w:pPr>
        <w:numPr>
          <w:ilvl w:val="0"/>
          <w:numId w:val="22"/>
        </w:num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  <w:r w:rsidRPr="0030655E">
        <w:rPr>
          <w:rFonts w:eastAsiaTheme="minorEastAsia" w:cs="Arial"/>
          <w:b/>
          <w:sz w:val="20"/>
          <w:szCs w:val="20"/>
          <w:lang w:val="en-US"/>
        </w:rPr>
        <w:lastRenderedPageBreak/>
        <w:t xml:space="preserve">Employee </w:t>
      </w:r>
      <w:r w:rsidRPr="0030655E">
        <w:rPr>
          <w:rFonts w:eastAsiaTheme="minorEastAsia" w:cs="Arial"/>
          <w:sz w:val="20"/>
          <w:szCs w:val="20"/>
          <w:lang w:val="en-US"/>
        </w:rPr>
        <w:t>class</w:t>
      </w:r>
    </w:p>
    <w:p w14:paraId="370671A2" w14:textId="77777777" w:rsidR="00806BAA" w:rsidRPr="00BD5422" w:rsidRDefault="00806BAA" w:rsidP="00571752">
      <w:pPr>
        <w:pStyle w:val="Sourcecode"/>
        <w:numPr>
          <w:ilvl w:val="0"/>
          <w:numId w:val="26"/>
        </w:numPr>
        <w:rPr>
          <w:sz w:val="17"/>
          <w:szCs w:val="17"/>
        </w:rPr>
      </w:pPr>
      <w:r w:rsidRPr="00BD5422">
        <w:rPr>
          <w:b/>
          <w:color w:val="7F0055"/>
          <w:sz w:val="17"/>
          <w:szCs w:val="17"/>
        </w:rPr>
        <w:t>package</w:t>
      </w:r>
      <w:r w:rsidRPr="00BD5422">
        <w:rPr>
          <w:sz w:val="17"/>
          <w:szCs w:val="17"/>
        </w:rPr>
        <w:t xml:space="preserve"> fa.training.abstraction;</w:t>
      </w:r>
    </w:p>
    <w:p w14:paraId="0D42254D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3D9DBF75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b/>
          <w:color w:val="7F0055"/>
          <w:sz w:val="17"/>
          <w:szCs w:val="17"/>
        </w:rPr>
        <w:t>import</w:t>
      </w:r>
      <w:r w:rsidRPr="00BD5422">
        <w:rPr>
          <w:sz w:val="17"/>
          <w:szCs w:val="17"/>
        </w:rPr>
        <w:t xml:space="preserve"> java.util.Scanner;</w:t>
      </w:r>
    </w:p>
    <w:p w14:paraId="67C6C617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4FAA5159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abstract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class</w:t>
      </w:r>
      <w:r w:rsidRPr="00BD5422">
        <w:rPr>
          <w:sz w:val="17"/>
          <w:szCs w:val="17"/>
        </w:rPr>
        <w:t xml:space="preserve"> Employee {</w:t>
      </w:r>
    </w:p>
    <w:p w14:paraId="53FF99E0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private</w:t>
      </w:r>
      <w:r w:rsidRPr="00BD5422">
        <w:rPr>
          <w:sz w:val="17"/>
          <w:szCs w:val="17"/>
        </w:rPr>
        <w:t xml:space="preserve"> String </w:t>
      </w:r>
      <w:r w:rsidRPr="00BD5422">
        <w:rPr>
          <w:color w:val="0000C0"/>
          <w:sz w:val="17"/>
          <w:szCs w:val="17"/>
        </w:rPr>
        <w:t>employeeName</w:t>
      </w:r>
      <w:r w:rsidRPr="00BD5422">
        <w:rPr>
          <w:sz w:val="17"/>
          <w:szCs w:val="17"/>
        </w:rPr>
        <w:t>;</w:t>
      </w:r>
    </w:p>
    <w:p w14:paraId="0FBEF85A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private</w:t>
      </w:r>
      <w:r w:rsidRPr="00BD5422">
        <w:rPr>
          <w:sz w:val="17"/>
          <w:szCs w:val="17"/>
        </w:rPr>
        <w:t xml:space="preserve"> String </w:t>
      </w:r>
      <w:r w:rsidRPr="00BD5422">
        <w:rPr>
          <w:color w:val="0000C0"/>
          <w:sz w:val="17"/>
          <w:szCs w:val="17"/>
        </w:rPr>
        <w:t>dateOfBirth</w:t>
      </w:r>
      <w:r w:rsidRPr="00BD5422">
        <w:rPr>
          <w:sz w:val="17"/>
          <w:szCs w:val="17"/>
        </w:rPr>
        <w:t>;</w:t>
      </w:r>
    </w:p>
    <w:p w14:paraId="2C4A3D3C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private</w:t>
      </w:r>
      <w:r w:rsidRPr="00BD5422">
        <w:rPr>
          <w:sz w:val="17"/>
          <w:szCs w:val="17"/>
        </w:rPr>
        <w:t xml:space="preserve"> String </w:t>
      </w:r>
      <w:r w:rsidRPr="00BD5422">
        <w:rPr>
          <w:color w:val="0000C0"/>
          <w:sz w:val="17"/>
          <w:szCs w:val="17"/>
        </w:rPr>
        <w:t>address</w:t>
      </w:r>
      <w:r w:rsidRPr="00BD5422">
        <w:rPr>
          <w:sz w:val="17"/>
          <w:szCs w:val="17"/>
        </w:rPr>
        <w:t>;</w:t>
      </w:r>
    </w:p>
    <w:p w14:paraId="7120F81E" w14:textId="1D3B075C" w:rsidR="00E25463" w:rsidRPr="00544DF8" w:rsidRDefault="00806BAA" w:rsidP="00544DF8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private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static</w:t>
      </w:r>
      <w:r w:rsidRPr="00BD5422">
        <w:rPr>
          <w:sz w:val="17"/>
          <w:szCs w:val="17"/>
        </w:rPr>
        <w:t xml:space="preserve"> String </w:t>
      </w:r>
      <w:r w:rsidRPr="00BD5422">
        <w:rPr>
          <w:i/>
          <w:iCs/>
          <w:color w:val="0000C0"/>
          <w:sz w:val="17"/>
          <w:szCs w:val="17"/>
        </w:rPr>
        <w:t>companyName</w:t>
      </w:r>
      <w:r w:rsidRPr="00BD5422">
        <w:rPr>
          <w:sz w:val="17"/>
          <w:szCs w:val="17"/>
        </w:rPr>
        <w:t>;</w:t>
      </w:r>
    </w:p>
    <w:p w14:paraId="441B4F62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66C146DB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static</w:t>
      </w:r>
      <w:r w:rsidRPr="00BD5422">
        <w:rPr>
          <w:sz w:val="17"/>
          <w:szCs w:val="17"/>
        </w:rPr>
        <w:t xml:space="preserve"> String getCompanyName() {</w:t>
      </w:r>
    </w:p>
    <w:p w14:paraId="1FC81AC0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b/>
          <w:color w:val="7F0055"/>
          <w:sz w:val="17"/>
          <w:szCs w:val="17"/>
        </w:rPr>
        <w:t>return</w:t>
      </w:r>
      <w:r w:rsidRPr="00BD5422">
        <w:rPr>
          <w:sz w:val="17"/>
          <w:szCs w:val="17"/>
        </w:rPr>
        <w:t xml:space="preserve"> </w:t>
      </w:r>
      <w:r w:rsidRPr="00BD5422">
        <w:rPr>
          <w:i/>
          <w:iCs/>
          <w:color w:val="0000C0"/>
          <w:sz w:val="17"/>
          <w:szCs w:val="17"/>
        </w:rPr>
        <w:t>companyName</w:t>
      </w:r>
      <w:r w:rsidRPr="00BD5422">
        <w:rPr>
          <w:sz w:val="17"/>
          <w:szCs w:val="17"/>
        </w:rPr>
        <w:t>;</w:t>
      </w:r>
    </w:p>
    <w:p w14:paraId="5AB6ED66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36BE3DFE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3B5D0E3E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static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void</w:t>
      </w:r>
      <w:r w:rsidRPr="00BD5422">
        <w:rPr>
          <w:sz w:val="17"/>
          <w:szCs w:val="17"/>
        </w:rPr>
        <w:t xml:space="preserve"> setCompanyName(String </w:t>
      </w:r>
      <w:r w:rsidRPr="00BD5422">
        <w:rPr>
          <w:color w:val="6A3E3E"/>
          <w:sz w:val="17"/>
          <w:szCs w:val="17"/>
        </w:rPr>
        <w:t>companyName</w:t>
      </w:r>
      <w:r w:rsidRPr="00BD5422">
        <w:rPr>
          <w:sz w:val="17"/>
          <w:szCs w:val="17"/>
        </w:rPr>
        <w:t>) {</w:t>
      </w:r>
    </w:p>
    <w:p w14:paraId="7BF8399C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Employee.</w:t>
      </w:r>
      <w:r w:rsidRPr="00BD5422">
        <w:rPr>
          <w:i/>
          <w:iCs/>
          <w:color w:val="0000C0"/>
          <w:sz w:val="17"/>
          <w:szCs w:val="17"/>
        </w:rPr>
        <w:t>companyName</w:t>
      </w:r>
      <w:r w:rsidRPr="00BD5422">
        <w:rPr>
          <w:sz w:val="17"/>
          <w:szCs w:val="17"/>
        </w:rPr>
        <w:t xml:space="preserve"> = </w:t>
      </w:r>
      <w:r w:rsidRPr="00BD5422">
        <w:rPr>
          <w:color w:val="6A3E3E"/>
          <w:sz w:val="17"/>
          <w:szCs w:val="17"/>
        </w:rPr>
        <w:t>companyName</w:t>
      </w:r>
      <w:r w:rsidRPr="00BD5422">
        <w:rPr>
          <w:sz w:val="17"/>
          <w:szCs w:val="17"/>
        </w:rPr>
        <w:t>;</w:t>
      </w:r>
    </w:p>
    <w:p w14:paraId="2551D5E2" w14:textId="16D0133F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4F86F5CC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color w:val="3F5FBF"/>
          <w:sz w:val="17"/>
          <w:szCs w:val="17"/>
        </w:rPr>
        <w:t>/**</w:t>
      </w:r>
    </w:p>
    <w:p w14:paraId="079083E1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color w:val="3F5FBF"/>
          <w:sz w:val="17"/>
          <w:szCs w:val="17"/>
        </w:rPr>
        <w:t xml:space="preserve">     * User enter data.</w:t>
      </w:r>
    </w:p>
    <w:p w14:paraId="4E201060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color w:val="3F5FBF"/>
          <w:sz w:val="17"/>
          <w:szCs w:val="17"/>
        </w:rPr>
        <w:t xml:space="preserve">     * </w:t>
      </w:r>
    </w:p>
    <w:p w14:paraId="3F211136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color w:val="3F5FBF"/>
          <w:sz w:val="17"/>
          <w:szCs w:val="17"/>
        </w:rPr>
        <w:t xml:space="preserve">     * </w:t>
      </w:r>
      <w:r w:rsidRPr="00BD5422">
        <w:rPr>
          <w:b/>
          <w:color w:val="7F9FBF"/>
          <w:sz w:val="17"/>
          <w:szCs w:val="17"/>
        </w:rPr>
        <w:t>@param</w:t>
      </w:r>
      <w:r w:rsidRPr="00BD5422">
        <w:rPr>
          <w:color w:val="3F5FBF"/>
          <w:sz w:val="17"/>
          <w:szCs w:val="17"/>
        </w:rPr>
        <w:t xml:space="preserve"> scanner</w:t>
      </w:r>
    </w:p>
    <w:p w14:paraId="729E1264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color w:val="3F5FBF"/>
          <w:sz w:val="17"/>
          <w:szCs w:val="17"/>
        </w:rPr>
        <w:t xml:space="preserve">     */</w:t>
      </w:r>
    </w:p>
    <w:p w14:paraId="35347500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protected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void</w:t>
      </w:r>
      <w:r w:rsidRPr="00BD5422">
        <w:rPr>
          <w:sz w:val="17"/>
          <w:szCs w:val="17"/>
        </w:rPr>
        <w:t xml:space="preserve"> inputData(Scanner </w:t>
      </w:r>
      <w:r w:rsidRPr="00BD5422">
        <w:rPr>
          <w:color w:val="6A3E3E"/>
          <w:sz w:val="17"/>
          <w:szCs w:val="17"/>
        </w:rPr>
        <w:t>scanner</w:t>
      </w:r>
      <w:r w:rsidRPr="00BD5422">
        <w:rPr>
          <w:sz w:val="17"/>
          <w:szCs w:val="17"/>
        </w:rPr>
        <w:t>) {</w:t>
      </w:r>
    </w:p>
    <w:p w14:paraId="38793F6B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1E82AB1D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System.</w:t>
      </w:r>
      <w:r w:rsidRPr="00BD5422">
        <w:rPr>
          <w:b/>
          <w:i/>
          <w:iCs/>
          <w:color w:val="0000C0"/>
          <w:sz w:val="17"/>
          <w:szCs w:val="17"/>
        </w:rPr>
        <w:t>out</w:t>
      </w:r>
      <w:r w:rsidRPr="00BD5422">
        <w:rPr>
          <w:sz w:val="17"/>
          <w:szCs w:val="17"/>
        </w:rPr>
        <w:t>.println(</w:t>
      </w:r>
      <w:r w:rsidRPr="00BD5422">
        <w:rPr>
          <w:color w:val="2A00FF"/>
          <w:sz w:val="17"/>
          <w:szCs w:val="17"/>
        </w:rPr>
        <w:t>"Enter name: "</w:t>
      </w:r>
      <w:r w:rsidRPr="00BD5422">
        <w:rPr>
          <w:sz w:val="17"/>
          <w:szCs w:val="17"/>
        </w:rPr>
        <w:t>);</w:t>
      </w:r>
    </w:p>
    <w:p w14:paraId="15EB36B4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color w:val="0000C0"/>
          <w:sz w:val="17"/>
          <w:szCs w:val="17"/>
        </w:rPr>
        <w:t>employeeName</w:t>
      </w:r>
      <w:r w:rsidRPr="00BD5422">
        <w:rPr>
          <w:sz w:val="17"/>
          <w:szCs w:val="17"/>
        </w:rPr>
        <w:t xml:space="preserve"> = </w:t>
      </w:r>
      <w:r w:rsidRPr="00BD5422">
        <w:rPr>
          <w:color w:val="6A3E3E"/>
          <w:sz w:val="17"/>
          <w:szCs w:val="17"/>
        </w:rPr>
        <w:t>scanner</w:t>
      </w:r>
      <w:r w:rsidRPr="00BD5422">
        <w:rPr>
          <w:sz w:val="17"/>
          <w:szCs w:val="17"/>
        </w:rPr>
        <w:t>.nextLine();</w:t>
      </w:r>
    </w:p>
    <w:p w14:paraId="7B9E4F95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0360102D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System.</w:t>
      </w:r>
      <w:r w:rsidRPr="00BD5422">
        <w:rPr>
          <w:b/>
          <w:i/>
          <w:iCs/>
          <w:color w:val="0000C0"/>
          <w:sz w:val="17"/>
          <w:szCs w:val="17"/>
        </w:rPr>
        <w:t>out</w:t>
      </w:r>
      <w:r w:rsidRPr="00BD5422">
        <w:rPr>
          <w:sz w:val="17"/>
          <w:szCs w:val="17"/>
        </w:rPr>
        <w:t>.println(</w:t>
      </w:r>
      <w:r w:rsidRPr="00BD5422">
        <w:rPr>
          <w:color w:val="2A00FF"/>
          <w:sz w:val="17"/>
          <w:szCs w:val="17"/>
        </w:rPr>
        <w:t>"Enter birth date: "</w:t>
      </w:r>
      <w:r w:rsidRPr="00BD5422">
        <w:rPr>
          <w:sz w:val="17"/>
          <w:szCs w:val="17"/>
        </w:rPr>
        <w:t>);</w:t>
      </w:r>
    </w:p>
    <w:p w14:paraId="17594A5E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color w:val="0000C0"/>
          <w:sz w:val="17"/>
          <w:szCs w:val="17"/>
        </w:rPr>
        <w:t>dateOfBirth</w:t>
      </w:r>
      <w:r w:rsidRPr="00BD5422">
        <w:rPr>
          <w:sz w:val="17"/>
          <w:szCs w:val="17"/>
        </w:rPr>
        <w:t xml:space="preserve"> = </w:t>
      </w:r>
      <w:r w:rsidRPr="00BD5422">
        <w:rPr>
          <w:color w:val="6A3E3E"/>
          <w:sz w:val="17"/>
          <w:szCs w:val="17"/>
        </w:rPr>
        <w:t>scanner</w:t>
      </w:r>
      <w:r w:rsidRPr="00BD5422">
        <w:rPr>
          <w:sz w:val="17"/>
          <w:szCs w:val="17"/>
        </w:rPr>
        <w:t>.nextLine();</w:t>
      </w:r>
    </w:p>
    <w:p w14:paraId="5786BE94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674A2A13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System.</w:t>
      </w:r>
      <w:r w:rsidRPr="00BD5422">
        <w:rPr>
          <w:b/>
          <w:i/>
          <w:iCs/>
          <w:color w:val="0000C0"/>
          <w:sz w:val="17"/>
          <w:szCs w:val="17"/>
        </w:rPr>
        <w:t>out</w:t>
      </w:r>
      <w:r w:rsidRPr="00BD5422">
        <w:rPr>
          <w:sz w:val="17"/>
          <w:szCs w:val="17"/>
        </w:rPr>
        <w:t>.println(</w:t>
      </w:r>
      <w:r w:rsidRPr="00BD5422">
        <w:rPr>
          <w:color w:val="2A00FF"/>
          <w:sz w:val="17"/>
          <w:szCs w:val="17"/>
        </w:rPr>
        <w:t>"Address: "</w:t>
      </w:r>
      <w:r w:rsidRPr="00BD5422">
        <w:rPr>
          <w:sz w:val="17"/>
          <w:szCs w:val="17"/>
        </w:rPr>
        <w:t>);</w:t>
      </w:r>
    </w:p>
    <w:p w14:paraId="233D13D7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color w:val="0000C0"/>
          <w:sz w:val="17"/>
          <w:szCs w:val="17"/>
        </w:rPr>
        <w:t>address</w:t>
      </w:r>
      <w:r w:rsidRPr="00BD5422">
        <w:rPr>
          <w:sz w:val="17"/>
          <w:szCs w:val="17"/>
        </w:rPr>
        <w:t xml:space="preserve"> = </w:t>
      </w:r>
      <w:r w:rsidRPr="00BD5422">
        <w:rPr>
          <w:color w:val="6A3E3E"/>
          <w:sz w:val="17"/>
          <w:szCs w:val="17"/>
        </w:rPr>
        <w:t>scanner</w:t>
      </w:r>
      <w:r w:rsidRPr="00BD5422">
        <w:rPr>
          <w:sz w:val="17"/>
          <w:szCs w:val="17"/>
        </w:rPr>
        <w:t>.nextLine();</w:t>
      </w:r>
    </w:p>
    <w:p w14:paraId="792ED906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1548A4AF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1EE27776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color w:val="3F5FBF"/>
          <w:sz w:val="17"/>
          <w:szCs w:val="17"/>
        </w:rPr>
        <w:t>/**</w:t>
      </w:r>
    </w:p>
    <w:p w14:paraId="710DB1F2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color w:val="3F5FBF"/>
          <w:sz w:val="17"/>
          <w:szCs w:val="17"/>
        </w:rPr>
        <w:t xml:space="preserve">     * Display data to console.</w:t>
      </w:r>
    </w:p>
    <w:p w14:paraId="35708714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color w:val="3F5FBF"/>
          <w:sz w:val="17"/>
          <w:szCs w:val="17"/>
        </w:rPr>
        <w:t xml:space="preserve">     */</w:t>
      </w:r>
    </w:p>
    <w:p w14:paraId="38FACEFA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protected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void</w:t>
      </w:r>
      <w:r w:rsidRPr="00BD5422">
        <w:rPr>
          <w:sz w:val="17"/>
          <w:szCs w:val="17"/>
        </w:rPr>
        <w:t xml:space="preserve"> display() {</w:t>
      </w:r>
    </w:p>
    <w:p w14:paraId="1AAA9DAB" w14:textId="77777777" w:rsidR="00344B81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System.</w:t>
      </w:r>
      <w:r w:rsidRPr="00BD5422">
        <w:rPr>
          <w:b/>
          <w:i/>
          <w:iCs/>
          <w:color w:val="0000C0"/>
          <w:sz w:val="17"/>
          <w:szCs w:val="17"/>
        </w:rPr>
        <w:t>out</w:t>
      </w:r>
      <w:r w:rsidRPr="00BD5422">
        <w:rPr>
          <w:sz w:val="17"/>
          <w:szCs w:val="17"/>
        </w:rPr>
        <w:t>.print(</w:t>
      </w:r>
      <w:r w:rsidRPr="00BD5422">
        <w:rPr>
          <w:color w:val="0000C0"/>
          <w:sz w:val="17"/>
          <w:szCs w:val="17"/>
        </w:rPr>
        <w:t>employeeName</w:t>
      </w:r>
      <w:r w:rsidRPr="00BD5422">
        <w:rPr>
          <w:sz w:val="17"/>
          <w:szCs w:val="17"/>
        </w:rPr>
        <w:t xml:space="preserve"> + </w:t>
      </w:r>
      <w:r w:rsidRPr="00BD5422">
        <w:rPr>
          <w:color w:val="2A00FF"/>
          <w:sz w:val="17"/>
          <w:szCs w:val="17"/>
        </w:rPr>
        <w:t>"\t"</w:t>
      </w:r>
      <w:r w:rsidRPr="00BD5422">
        <w:rPr>
          <w:sz w:val="17"/>
          <w:szCs w:val="17"/>
        </w:rPr>
        <w:t xml:space="preserve"> + </w:t>
      </w:r>
      <w:r w:rsidRPr="00BD5422">
        <w:rPr>
          <w:color w:val="0000C0"/>
          <w:sz w:val="17"/>
          <w:szCs w:val="17"/>
        </w:rPr>
        <w:t>dateOfBirth</w:t>
      </w:r>
      <w:r w:rsidRPr="00BD5422">
        <w:rPr>
          <w:sz w:val="17"/>
          <w:szCs w:val="17"/>
        </w:rPr>
        <w:t xml:space="preserve"> + </w:t>
      </w:r>
      <w:r w:rsidRPr="00BD5422">
        <w:rPr>
          <w:color w:val="2A00FF"/>
          <w:sz w:val="17"/>
          <w:szCs w:val="17"/>
        </w:rPr>
        <w:t>"\t"</w:t>
      </w:r>
      <w:r w:rsidRPr="00BD5422">
        <w:rPr>
          <w:sz w:val="17"/>
          <w:szCs w:val="17"/>
        </w:rPr>
        <w:t xml:space="preserve"> + </w:t>
      </w:r>
      <w:r w:rsidRPr="00BD5422">
        <w:rPr>
          <w:color w:val="0000C0"/>
          <w:sz w:val="17"/>
          <w:szCs w:val="17"/>
        </w:rPr>
        <w:t>address</w:t>
      </w:r>
      <w:r w:rsidRPr="00BD5422">
        <w:rPr>
          <w:sz w:val="17"/>
          <w:szCs w:val="17"/>
        </w:rPr>
        <w:t xml:space="preserve"> +</w:t>
      </w:r>
    </w:p>
    <w:p w14:paraId="08E315F4" w14:textId="564E2426" w:rsidR="00806BAA" w:rsidRPr="00BD5422" w:rsidRDefault="00344B81" w:rsidP="00571752">
      <w:pPr>
        <w:pStyle w:val="Sourcecode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 w:rsidR="00806BAA" w:rsidRPr="00BD5422">
        <w:rPr>
          <w:sz w:val="17"/>
          <w:szCs w:val="17"/>
        </w:rPr>
        <w:t xml:space="preserve"> </w:t>
      </w:r>
      <w:r w:rsidR="00806BAA" w:rsidRPr="00BD5422">
        <w:rPr>
          <w:color w:val="2A00FF"/>
          <w:sz w:val="17"/>
          <w:szCs w:val="17"/>
        </w:rPr>
        <w:t>"\t"</w:t>
      </w:r>
      <w:r w:rsidR="00806BAA" w:rsidRPr="00BD5422">
        <w:rPr>
          <w:sz w:val="17"/>
          <w:szCs w:val="17"/>
        </w:rPr>
        <w:t xml:space="preserve"> + </w:t>
      </w:r>
      <w:r w:rsidR="00806BAA" w:rsidRPr="00BD5422">
        <w:rPr>
          <w:i/>
          <w:iCs/>
          <w:color w:val="0000C0"/>
          <w:sz w:val="17"/>
          <w:szCs w:val="17"/>
        </w:rPr>
        <w:t>companyName</w:t>
      </w:r>
      <w:r w:rsidR="00806BAA" w:rsidRPr="00BD5422">
        <w:rPr>
          <w:sz w:val="17"/>
          <w:szCs w:val="17"/>
        </w:rPr>
        <w:t>);</w:t>
      </w:r>
    </w:p>
    <w:p w14:paraId="19796EF3" w14:textId="438007D6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62A227AF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color w:val="3F7F5F"/>
          <w:sz w:val="17"/>
          <w:szCs w:val="17"/>
        </w:rPr>
        <w:t>// getter/setter method</w:t>
      </w:r>
    </w:p>
    <w:p w14:paraId="01D94263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06D49354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String getEmployeeName() {</w:t>
      </w:r>
    </w:p>
    <w:p w14:paraId="2424BC4F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b/>
          <w:color w:val="7F0055"/>
          <w:sz w:val="17"/>
          <w:szCs w:val="17"/>
        </w:rPr>
        <w:t>return</w:t>
      </w:r>
      <w:r w:rsidRPr="00BD5422">
        <w:rPr>
          <w:sz w:val="17"/>
          <w:szCs w:val="17"/>
        </w:rPr>
        <w:t xml:space="preserve"> </w:t>
      </w:r>
      <w:r w:rsidRPr="00BD5422">
        <w:rPr>
          <w:color w:val="0000C0"/>
          <w:sz w:val="17"/>
          <w:szCs w:val="17"/>
        </w:rPr>
        <w:t>employeeName</w:t>
      </w:r>
      <w:r w:rsidRPr="00BD5422">
        <w:rPr>
          <w:sz w:val="17"/>
          <w:szCs w:val="17"/>
        </w:rPr>
        <w:t>;</w:t>
      </w:r>
    </w:p>
    <w:p w14:paraId="3058F569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5FCB9C1D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2130FA5D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void</w:t>
      </w:r>
      <w:r w:rsidRPr="00BD5422">
        <w:rPr>
          <w:sz w:val="17"/>
          <w:szCs w:val="17"/>
        </w:rPr>
        <w:t xml:space="preserve"> setEmployeeName(String </w:t>
      </w:r>
      <w:r w:rsidRPr="00BD5422">
        <w:rPr>
          <w:color w:val="6A3E3E"/>
          <w:sz w:val="17"/>
          <w:szCs w:val="17"/>
        </w:rPr>
        <w:t>employeeName</w:t>
      </w:r>
      <w:r w:rsidRPr="00BD5422">
        <w:rPr>
          <w:sz w:val="17"/>
          <w:szCs w:val="17"/>
        </w:rPr>
        <w:t>) {</w:t>
      </w:r>
    </w:p>
    <w:p w14:paraId="6F017A47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b/>
          <w:color w:val="7F0055"/>
          <w:sz w:val="17"/>
          <w:szCs w:val="17"/>
        </w:rPr>
        <w:t>this</w:t>
      </w:r>
      <w:r w:rsidRPr="00BD5422">
        <w:rPr>
          <w:sz w:val="17"/>
          <w:szCs w:val="17"/>
        </w:rPr>
        <w:t>.</w:t>
      </w:r>
      <w:r w:rsidRPr="00BD5422">
        <w:rPr>
          <w:color w:val="0000C0"/>
          <w:sz w:val="17"/>
          <w:szCs w:val="17"/>
        </w:rPr>
        <w:t>employeeName</w:t>
      </w:r>
      <w:r w:rsidRPr="00BD5422">
        <w:rPr>
          <w:sz w:val="17"/>
          <w:szCs w:val="17"/>
        </w:rPr>
        <w:t xml:space="preserve"> = </w:t>
      </w:r>
      <w:r w:rsidRPr="00BD5422">
        <w:rPr>
          <w:color w:val="6A3E3E"/>
          <w:sz w:val="17"/>
          <w:szCs w:val="17"/>
        </w:rPr>
        <w:t>employeeName</w:t>
      </w:r>
      <w:r w:rsidRPr="00BD5422">
        <w:rPr>
          <w:sz w:val="17"/>
          <w:szCs w:val="17"/>
        </w:rPr>
        <w:t>;</w:t>
      </w:r>
    </w:p>
    <w:p w14:paraId="26BCF459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39F6CC3B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4C05BB5D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String getDateOfBirth() {</w:t>
      </w:r>
    </w:p>
    <w:p w14:paraId="12F1C703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b/>
          <w:color w:val="7F0055"/>
          <w:sz w:val="17"/>
          <w:szCs w:val="17"/>
        </w:rPr>
        <w:t>return</w:t>
      </w:r>
      <w:r w:rsidRPr="00BD5422">
        <w:rPr>
          <w:sz w:val="17"/>
          <w:szCs w:val="17"/>
        </w:rPr>
        <w:t xml:space="preserve"> </w:t>
      </w:r>
      <w:r w:rsidRPr="00BD5422">
        <w:rPr>
          <w:color w:val="0000C0"/>
          <w:sz w:val="17"/>
          <w:szCs w:val="17"/>
        </w:rPr>
        <w:t>dateOfBirth</w:t>
      </w:r>
      <w:r w:rsidRPr="00BD5422">
        <w:rPr>
          <w:sz w:val="17"/>
          <w:szCs w:val="17"/>
        </w:rPr>
        <w:t>;</w:t>
      </w:r>
    </w:p>
    <w:p w14:paraId="606C8AF7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3F1C0D82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323EFDA8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void</w:t>
      </w:r>
      <w:r w:rsidRPr="00BD5422">
        <w:rPr>
          <w:sz w:val="17"/>
          <w:szCs w:val="17"/>
        </w:rPr>
        <w:t xml:space="preserve"> setDateOfBirth(String </w:t>
      </w:r>
      <w:r w:rsidRPr="00BD5422">
        <w:rPr>
          <w:color w:val="6A3E3E"/>
          <w:sz w:val="17"/>
          <w:szCs w:val="17"/>
        </w:rPr>
        <w:t>dateOfBirth</w:t>
      </w:r>
      <w:r w:rsidRPr="00BD5422">
        <w:rPr>
          <w:sz w:val="17"/>
          <w:szCs w:val="17"/>
        </w:rPr>
        <w:t>) {</w:t>
      </w:r>
    </w:p>
    <w:p w14:paraId="3595F02C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b/>
          <w:color w:val="7F0055"/>
          <w:sz w:val="17"/>
          <w:szCs w:val="17"/>
        </w:rPr>
        <w:t>this</w:t>
      </w:r>
      <w:r w:rsidRPr="00BD5422">
        <w:rPr>
          <w:sz w:val="17"/>
          <w:szCs w:val="17"/>
        </w:rPr>
        <w:t>.</w:t>
      </w:r>
      <w:r w:rsidRPr="00BD5422">
        <w:rPr>
          <w:color w:val="0000C0"/>
          <w:sz w:val="17"/>
          <w:szCs w:val="17"/>
        </w:rPr>
        <w:t>dateOfBirth</w:t>
      </w:r>
      <w:r w:rsidRPr="00BD5422">
        <w:rPr>
          <w:sz w:val="17"/>
          <w:szCs w:val="17"/>
        </w:rPr>
        <w:t xml:space="preserve"> = </w:t>
      </w:r>
      <w:r w:rsidRPr="00BD5422">
        <w:rPr>
          <w:color w:val="6A3E3E"/>
          <w:sz w:val="17"/>
          <w:szCs w:val="17"/>
        </w:rPr>
        <w:t>dateOfBirth</w:t>
      </w:r>
      <w:r w:rsidRPr="00BD5422">
        <w:rPr>
          <w:sz w:val="17"/>
          <w:szCs w:val="17"/>
        </w:rPr>
        <w:t>;</w:t>
      </w:r>
    </w:p>
    <w:p w14:paraId="542B8F2A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26202D87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3B7F63C4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String getAddress() {</w:t>
      </w:r>
    </w:p>
    <w:p w14:paraId="21233A3C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b/>
          <w:color w:val="7F0055"/>
          <w:sz w:val="17"/>
          <w:szCs w:val="17"/>
        </w:rPr>
        <w:t>return</w:t>
      </w:r>
      <w:r w:rsidRPr="00BD5422">
        <w:rPr>
          <w:sz w:val="17"/>
          <w:szCs w:val="17"/>
        </w:rPr>
        <w:t xml:space="preserve"> </w:t>
      </w:r>
      <w:r w:rsidRPr="00BD5422">
        <w:rPr>
          <w:color w:val="0000C0"/>
          <w:sz w:val="17"/>
          <w:szCs w:val="17"/>
        </w:rPr>
        <w:t>address</w:t>
      </w:r>
      <w:r w:rsidRPr="00BD5422">
        <w:rPr>
          <w:sz w:val="17"/>
          <w:szCs w:val="17"/>
        </w:rPr>
        <w:t>;</w:t>
      </w:r>
    </w:p>
    <w:p w14:paraId="5F7DD614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798AA5A3" w14:textId="77777777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57015F64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void</w:t>
      </w:r>
      <w:r w:rsidRPr="00BD5422">
        <w:rPr>
          <w:sz w:val="17"/>
          <w:szCs w:val="17"/>
        </w:rPr>
        <w:t xml:space="preserve"> setAddress(String </w:t>
      </w:r>
      <w:r w:rsidRPr="00BD5422">
        <w:rPr>
          <w:color w:val="6A3E3E"/>
          <w:sz w:val="17"/>
          <w:szCs w:val="17"/>
        </w:rPr>
        <w:t>address</w:t>
      </w:r>
      <w:r w:rsidRPr="00BD5422">
        <w:rPr>
          <w:sz w:val="17"/>
          <w:szCs w:val="17"/>
        </w:rPr>
        <w:t>) {</w:t>
      </w:r>
    </w:p>
    <w:p w14:paraId="6AB55EDC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    </w:t>
      </w:r>
      <w:r w:rsidRPr="00BD5422">
        <w:rPr>
          <w:b/>
          <w:color w:val="7F0055"/>
          <w:sz w:val="17"/>
          <w:szCs w:val="17"/>
        </w:rPr>
        <w:t>this</w:t>
      </w:r>
      <w:r w:rsidRPr="00BD5422">
        <w:rPr>
          <w:sz w:val="17"/>
          <w:szCs w:val="17"/>
        </w:rPr>
        <w:t>.</w:t>
      </w:r>
      <w:r w:rsidRPr="00BD5422">
        <w:rPr>
          <w:color w:val="0000C0"/>
          <w:sz w:val="17"/>
          <w:szCs w:val="17"/>
        </w:rPr>
        <w:t>address</w:t>
      </w:r>
      <w:r w:rsidRPr="00BD5422">
        <w:rPr>
          <w:sz w:val="17"/>
          <w:szCs w:val="17"/>
        </w:rPr>
        <w:t xml:space="preserve"> = </w:t>
      </w:r>
      <w:r w:rsidRPr="00BD5422">
        <w:rPr>
          <w:color w:val="6A3E3E"/>
          <w:sz w:val="17"/>
          <w:szCs w:val="17"/>
        </w:rPr>
        <w:t>address</w:t>
      </w:r>
      <w:r w:rsidRPr="00BD5422">
        <w:rPr>
          <w:sz w:val="17"/>
          <w:szCs w:val="17"/>
        </w:rPr>
        <w:t>;</w:t>
      </w:r>
    </w:p>
    <w:p w14:paraId="4B050E77" w14:textId="77777777" w:rsidR="00806BAA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 xml:space="preserve">    }</w:t>
      </w:r>
    </w:p>
    <w:p w14:paraId="5240CAA3" w14:textId="77777777" w:rsidR="00344B81" w:rsidRPr="00BD5422" w:rsidRDefault="00344B81" w:rsidP="00571752">
      <w:pPr>
        <w:pStyle w:val="Sourcecode"/>
        <w:rPr>
          <w:sz w:val="17"/>
          <w:szCs w:val="17"/>
        </w:rPr>
      </w:pPr>
    </w:p>
    <w:p w14:paraId="0AD61719" w14:textId="77777777" w:rsidR="00344B81" w:rsidRPr="00BD5422" w:rsidRDefault="00344B81" w:rsidP="00344B81">
      <w:pPr>
        <w:pStyle w:val="Sourcecode"/>
        <w:rPr>
          <w:sz w:val="17"/>
          <w:szCs w:val="17"/>
        </w:rPr>
      </w:pPr>
      <w:r>
        <w:rPr>
          <w:sz w:val="17"/>
          <w:szCs w:val="17"/>
        </w:rPr>
        <w:tab/>
        <w:t xml:space="preserve">    </w:t>
      </w:r>
      <w:r w:rsidRPr="00BD5422">
        <w:rPr>
          <w:b/>
          <w:color w:val="7F0055"/>
          <w:sz w:val="17"/>
          <w:szCs w:val="17"/>
        </w:rPr>
        <w:t>public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abstract</w:t>
      </w:r>
      <w:r w:rsidRPr="00BD5422">
        <w:rPr>
          <w:sz w:val="17"/>
          <w:szCs w:val="17"/>
        </w:rPr>
        <w:t xml:space="preserve"> </w:t>
      </w:r>
      <w:r w:rsidRPr="00BD5422">
        <w:rPr>
          <w:b/>
          <w:color w:val="7F0055"/>
          <w:sz w:val="17"/>
          <w:szCs w:val="17"/>
        </w:rPr>
        <w:t>double</w:t>
      </w:r>
      <w:r w:rsidRPr="00BD5422">
        <w:rPr>
          <w:sz w:val="17"/>
          <w:szCs w:val="17"/>
        </w:rPr>
        <w:t xml:space="preserve"> calcSalary();</w:t>
      </w:r>
    </w:p>
    <w:p w14:paraId="1C08BE54" w14:textId="3C119D8E" w:rsidR="00806BAA" w:rsidRPr="00BD5422" w:rsidRDefault="00806BAA" w:rsidP="00571752">
      <w:pPr>
        <w:pStyle w:val="Sourcecode"/>
        <w:rPr>
          <w:sz w:val="17"/>
          <w:szCs w:val="17"/>
        </w:rPr>
      </w:pPr>
    </w:p>
    <w:p w14:paraId="167A60DA" w14:textId="77777777" w:rsidR="00806BAA" w:rsidRPr="00BD5422" w:rsidRDefault="00806BAA" w:rsidP="00571752">
      <w:pPr>
        <w:pStyle w:val="Sourcecode"/>
        <w:rPr>
          <w:sz w:val="17"/>
          <w:szCs w:val="17"/>
        </w:rPr>
      </w:pPr>
      <w:r w:rsidRPr="00BD5422">
        <w:rPr>
          <w:sz w:val="17"/>
          <w:szCs w:val="17"/>
        </w:rPr>
        <w:t>}</w:t>
      </w:r>
    </w:p>
    <w:p w14:paraId="66591AD0" w14:textId="77777777" w:rsidR="007935A1" w:rsidRPr="007935A1" w:rsidRDefault="007935A1" w:rsidP="007935A1">
      <w:pPr>
        <w:spacing w:after="120" w:line="264" w:lineRule="auto"/>
        <w:rPr>
          <w:rFonts w:eastAsiaTheme="minorEastAsia" w:cs="Arial"/>
          <w:b/>
          <w:sz w:val="20"/>
          <w:szCs w:val="20"/>
          <w:lang w:val="en-US"/>
        </w:rPr>
      </w:pPr>
    </w:p>
    <w:p w14:paraId="7D058BA2" w14:textId="77777777" w:rsidR="0030655E" w:rsidRDefault="0030655E" w:rsidP="0030655E">
      <w:pPr>
        <w:numPr>
          <w:ilvl w:val="0"/>
          <w:numId w:val="22"/>
        </w:numPr>
        <w:spacing w:after="120" w:line="264" w:lineRule="auto"/>
        <w:rPr>
          <w:rFonts w:eastAsiaTheme="minorEastAsia" w:cs="Arial"/>
          <w:sz w:val="20"/>
          <w:szCs w:val="20"/>
          <w:lang w:val="en-US"/>
        </w:rPr>
      </w:pPr>
      <w:r w:rsidRPr="0030655E">
        <w:rPr>
          <w:rFonts w:eastAsiaTheme="minorEastAsia" w:cs="Arial"/>
          <w:b/>
          <w:sz w:val="20"/>
          <w:szCs w:val="20"/>
          <w:lang w:val="en-US"/>
        </w:rPr>
        <w:lastRenderedPageBreak/>
        <w:t>DailyStaff</w:t>
      </w:r>
      <w:r w:rsidRPr="0030655E">
        <w:rPr>
          <w:rFonts w:eastAsiaTheme="minorEastAsia" w:cs="Arial"/>
          <w:sz w:val="20"/>
          <w:szCs w:val="20"/>
          <w:lang w:val="en-US"/>
        </w:rPr>
        <w:t xml:space="preserve"> class</w:t>
      </w:r>
    </w:p>
    <w:p w14:paraId="6156887A" w14:textId="5727E652" w:rsidR="00806BAA" w:rsidRDefault="00806BAA" w:rsidP="00640FCD">
      <w:pPr>
        <w:pStyle w:val="Sourcecode"/>
        <w:numPr>
          <w:ilvl w:val="0"/>
          <w:numId w:val="25"/>
        </w:numPr>
        <w:rPr>
          <w:szCs w:val="18"/>
        </w:rPr>
      </w:pPr>
      <w:r w:rsidRPr="00640FCD">
        <w:rPr>
          <w:b/>
          <w:color w:val="7F0055"/>
          <w:szCs w:val="18"/>
        </w:rPr>
        <w:t>package</w:t>
      </w:r>
      <w:r w:rsidRPr="00640FCD">
        <w:rPr>
          <w:szCs w:val="18"/>
        </w:rPr>
        <w:t xml:space="preserve"> fa.training.abstraction;</w:t>
      </w:r>
    </w:p>
    <w:p w14:paraId="6F1F82E5" w14:textId="77777777" w:rsidR="00640FCD" w:rsidRPr="00640FCD" w:rsidRDefault="00640FCD" w:rsidP="00640FCD">
      <w:pPr>
        <w:pStyle w:val="Sourcecode"/>
        <w:numPr>
          <w:ilvl w:val="0"/>
          <w:numId w:val="25"/>
        </w:numPr>
        <w:rPr>
          <w:szCs w:val="18"/>
        </w:rPr>
      </w:pPr>
    </w:p>
    <w:p w14:paraId="4FBEA85B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b/>
          <w:color w:val="7F0055"/>
          <w:szCs w:val="18"/>
        </w:rPr>
        <w:t>import</w:t>
      </w:r>
      <w:r w:rsidRPr="00640FCD">
        <w:rPr>
          <w:szCs w:val="18"/>
        </w:rPr>
        <w:t xml:space="preserve"> java.util.Scanner;</w:t>
      </w:r>
    </w:p>
    <w:p w14:paraId="604D8472" w14:textId="77777777" w:rsidR="00806BAA" w:rsidRPr="00640FCD" w:rsidRDefault="00806BAA" w:rsidP="00806BAA">
      <w:pPr>
        <w:pStyle w:val="Sourcecode"/>
        <w:rPr>
          <w:szCs w:val="18"/>
        </w:rPr>
      </w:pPr>
    </w:p>
    <w:p w14:paraId="18DEFE01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b/>
          <w:color w:val="7F0055"/>
          <w:szCs w:val="18"/>
        </w:rPr>
        <w:t>public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class</w:t>
      </w:r>
      <w:r w:rsidRPr="00640FCD">
        <w:rPr>
          <w:szCs w:val="18"/>
        </w:rPr>
        <w:t xml:space="preserve"> DailyStaff </w:t>
      </w:r>
      <w:r w:rsidRPr="00640FCD">
        <w:rPr>
          <w:b/>
          <w:color w:val="7F0055"/>
          <w:szCs w:val="18"/>
        </w:rPr>
        <w:t>extends</w:t>
      </w:r>
      <w:r w:rsidRPr="00640FCD">
        <w:rPr>
          <w:szCs w:val="18"/>
        </w:rPr>
        <w:t xml:space="preserve"> Employee {</w:t>
      </w:r>
    </w:p>
    <w:p w14:paraId="3DC3381E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private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static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final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int</w:t>
      </w:r>
      <w:r w:rsidRPr="00640FCD">
        <w:rPr>
          <w:szCs w:val="18"/>
        </w:rPr>
        <w:t xml:space="preserve"> </w:t>
      </w:r>
      <w:r w:rsidRPr="00640FCD">
        <w:rPr>
          <w:b/>
          <w:i/>
          <w:iCs/>
          <w:color w:val="0000C0"/>
          <w:szCs w:val="18"/>
        </w:rPr>
        <w:t>WAGE_DAY</w:t>
      </w:r>
      <w:r w:rsidRPr="00640FCD">
        <w:rPr>
          <w:szCs w:val="18"/>
        </w:rPr>
        <w:t xml:space="preserve"> = 15;</w:t>
      </w:r>
    </w:p>
    <w:p w14:paraId="054CA2E1" w14:textId="77777777" w:rsidR="00806BAA" w:rsidRPr="00640FCD" w:rsidRDefault="00806BAA" w:rsidP="00806BAA">
      <w:pPr>
        <w:pStyle w:val="Sourcecode"/>
        <w:rPr>
          <w:szCs w:val="18"/>
        </w:rPr>
      </w:pPr>
    </w:p>
    <w:p w14:paraId="68114C41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private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double</w:t>
      </w:r>
      <w:r w:rsidRPr="00640FCD">
        <w:rPr>
          <w:szCs w:val="18"/>
        </w:rPr>
        <w:t xml:space="preserve"> </w:t>
      </w:r>
      <w:r w:rsidRPr="00640FCD">
        <w:rPr>
          <w:color w:val="0000C0"/>
          <w:szCs w:val="18"/>
        </w:rPr>
        <w:t>numbeOfWorkday</w:t>
      </w:r>
      <w:r w:rsidRPr="00640FCD">
        <w:rPr>
          <w:szCs w:val="18"/>
        </w:rPr>
        <w:t>;</w:t>
      </w:r>
    </w:p>
    <w:p w14:paraId="7AA7547E" w14:textId="77777777" w:rsidR="00806BAA" w:rsidRPr="00640FCD" w:rsidRDefault="00806BAA" w:rsidP="00806BAA">
      <w:pPr>
        <w:pStyle w:val="Sourcecode"/>
        <w:rPr>
          <w:szCs w:val="18"/>
        </w:rPr>
      </w:pPr>
    </w:p>
    <w:p w14:paraId="006161C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color w:val="646464"/>
          <w:szCs w:val="18"/>
        </w:rPr>
        <w:t>@Override</w:t>
      </w:r>
    </w:p>
    <w:p w14:paraId="32F100CF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public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double</w:t>
      </w:r>
      <w:r w:rsidRPr="00640FCD">
        <w:rPr>
          <w:szCs w:val="18"/>
        </w:rPr>
        <w:t xml:space="preserve"> calcSalary() {</w:t>
      </w:r>
    </w:p>
    <w:p w14:paraId="62B8E628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b/>
          <w:color w:val="7F0055"/>
          <w:szCs w:val="18"/>
        </w:rPr>
        <w:t>return</w:t>
      </w:r>
      <w:r w:rsidRPr="00640FCD">
        <w:rPr>
          <w:szCs w:val="18"/>
        </w:rPr>
        <w:t xml:space="preserve"> </w:t>
      </w:r>
      <w:r w:rsidRPr="00640FCD">
        <w:rPr>
          <w:color w:val="0000C0"/>
          <w:szCs w:val="18"/>
        </w:rPr>
        <w:t>numbeOfWorkday</w:t>
      </w:r>
      <w:r w:rsidRPr="00640FCD">
        <w:rPr>
          <w:szCs w:val="18"/>
        </w:rPr>
        <w:t xml:space="preserve"> * </w:t>
      </w:r>
      <w:r w:rsidRPr="00640FCD">
        <w:rPr>
          <w:b/>
          <w:i/>
          <w:iCs/>
          <w:color w:val="0000C0"/>
          <w:szCs w:val="18"/>
        </w:rPr>
        <w:t>WAGE_DAY</w:t>
      </w:r>
      <w:r w:rsidRPr="00640FCD">
        <w:rPr>
          <w:szCs w:val="18"/>
        </w:rPr>
        <w:t>;</w:t>
      </w:r>
    </w:p>
    <w:p w14:paraId="6A627667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}</w:t>
      </w:r>
    </w:p>
    <w:p w14:paraId="5E654082" w14:textId="77777777" w:rsidR="00806BAA" w:rsidRPr="00640FCD" w:rsidRDefault="00806BAA" w:rsidP="00806BAA">
      <w:pPr>
        <w:pStyle w:val="Sourcecode"/>
        <w:rPr>
          <w:szCs w:val="18"/>
        </w:rPr>
      </w:pPr>
    </w:p>
    <w:p w14:paraId="6D689510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color w:val="646464"/>
          <w:szCs w:val="18"/>
        </w:rPr>
        <w:t>@Override</w:t>
      </w:r>
    </w:p>
    <w:p w14:paraId="602B7ED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protected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void</w:t>
      </w:r>
      <w:r w:rsidRPr="00640FCD">
        <w:rPr>
          <w:szCs w:val="18"/>
        </w:rPr>
        <w:t xml:space="preserve"> inputData(Scanner </w:t>
      </w:r>
      <w:r w:rsidRPr="00640FCD">
        <w:rPr>
          <w:color w:val="6A3E3E"/>
          <w:szCs w:val="18"/>
        </w:rPr>
        <w:t>scanner</w:t>
      </w:r>
      <w:r w:rsidRPr="00640FCD">
        <w:rPr>
          <w:szCs w:val="18"/>
        </w:rPr>
        <w:t>) {</w:t>
      </w:r>
    </w:p>
    <w:p w14:paraId="7FAE245E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color w:val="3F7F5F"/>
          <w:szCs w:val="18"/>
        </w:rPr>
        <w:t>/*</w:t>
      </w:r>
    </w:p>
    <w:p w14:paraId="56B62CAC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color w:val="3F7F5F"/>
          <w:szCs w:val="18"/>
        </w:rPr>
        <w:t xml:space="preserve">         * Call inputData method from parent class.</w:t>
      </w:r>
    </w:p>
    <w:p w14:paraId="25DCAC83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color w:val="3F7F5F"/>
          <w:szCs w:val="18"/>
        </w:rPr>
        <w:t xml:space="preserve">         */</w:t>
      </w:r>
    </w:p>
    <w:p w14:paraId="1DD2D1E4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b/>
          <w:color w:val="7F0055"/>
          <w:szCs w:val="18"/>
        </w:rPr>
        <w:t>super</w:t>
      </w:r>
      <w:r w:rsidRPr="00640FCD">
        <w:rPr>
          <w:szCs w:val="18"/>
        </w:rPr>
        <w:t>.inputData(</w:t>
      </w:r>
      <w:r w:rsidRPr="00640FCD">
        <w:rPr>
          <w:color w:val="6A3E3E"/>
          <w:szCs w:val="18"/>
        </w:rPr>
        <w:t>scanner</w:t>
      </w:r>
      <w:r w:rsidRPr="00640FCD">
        <w:rPr>
          <w:szCs w:val="18"/>
        </w:rPr>
        <w:t>);</w:t>
      </w:r>
    </w:p>
    <w:p w14:paraId="3BCAE96D" w14:textId="77777777" w:rsidR="00806BAA" w:rsidRPr="00640FCD" w:rsidRDefault="00806BAA" w:rsidP="00806BAA">
      <w:pPr>
        <w:pStyle w:val="Sourcecode"/>
        <w:rPr>
          <w:szCs w:val="18"/>
        </w:rPr>
      </w:pPr>
    </w:p>
    <w:p w14:paraId="7269CD04" w14:textId="3B83EE06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System.</w:t>
      </w:r>
      <w:r w:rsidRPr="00640FCD">
        <w:rPr>
          <w:b/>
          <w:i/>
          <w:iCs/>
          <w:color w:val="0000C0"/>
          <w:szCs w:val="18"/>
        </w:rPr>
        <w:t>out</w:t>
      </w:r>
      <w:r w:rsidRPr="00640FCD">
        <w:rPr>
          <w:szCs w:val="18"/>
        </w:rPr>
        <w:t>.println(</w:t>
      </w:r>
      <w:r w:rsidRPr="00640FCD">
        <w:rPr>
          <w:color w:val="2A00FF"/>
          <w:szCs w:val="18"/>
        </w:rPr>
        <w:t>"Enter numbe</w:t>
      </w:r>
      <w:r w:rsidR="00E066EA" w:rsidRPr="00640FCD">
        <w:rPr>
          <w:color w:val="2A00FF"/>
          <w:szCs w:val="18"/>
        </w:rPr>
        <w:t>r</w:t>
      </w:r>
      <w:r w:rsidRPr="00640FCD">
        <w:rPr>
          <w:color w:val="2A00FF"/>
          <w:szCs w:val="18"/>
        </w:rPr>
        <w:t xml:space="preserve"> of workday: "</w:t>
      </w:r>
      <w:r w:rsidRPr="00640FCD">
        <w:rPr>
          <w:szCs w:val="18"/>
        </w:rPr>
        <w:t>);</w:t>
      </w:r>
    </w:p>
    <w:p w14:paraId="5FEB0B2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color w:val="0000C0"/>
          <w:szCs w:val="18"/>
        </w:rPr>
        <w:t>numbeOfWorkday</w:t>
      </w:r>
      <w:r w:rsidRPr="00640FCD">
        <w:rPr>
          <w:szCs w:val="18"/>
        </w:rPr>
        <w:t xml:space="preserve"> = Double.</w:t>
      </w:r>
      <w:r w:rsidRPr="00640FCD">
        <w:rPr>
          <w:i/>
          <w:iCs/>
          <w:szCs w:val="18"/>
        </w:rPr>
        <w:t>parseDouble</w:t>
      </w:r>
      <w:r w:rsidRPr="00640FCD">
        <w:rPr>
          <w:szCs w:val="18"/>
        </w:rPr>
        <w:t>(</w:t>
      </w:r>
      <w:r w:rsidRPr="00640FCD">
        <w:rPr>
          <w:color w:val="6A3E3E"/>
          <w:szCs w:val="18"/>
        </w:rPr>
        <w:t>scanner</w:t>
      </w:r>
      <w:r w:rsidRPr="00640FCD">
        <w:rPr>
          <w:szCs w:val="18"/>
        </w:rPr>
        <w:t>.nextLine());</w:t>
      </w:r>
    </w:p>
    <w:p w14:paraId="571815B6" w14:textId="77777777" w:rsidR="00806BAA" w:rsidRPr="00640FCD" w:rsidRDefault="00806BAA" w:rsidP="00806BAA">
      <w:pPr>
        <w:pStyle w:val="Sourcecode"/>
        <w:rPr>
          <w:szCs w:val="18"/>
        </w:rPr>
      </w:pPr>
    </w:p>
    <w:p w14:paraId="4146EE7F" w14:textId="50898B99" w:rsidR="00806BAA" w:rsidRPr="00640FCD" w:rsidRDefault="00806BAA" w:rsidP="00640FCD">
      <w:pPr>
        <w:pStyle w:val="Sourcecode"/>
        <w:rPr>
          <w:szCs w:val="18"/>
        </w:rPr>
      </w:pPr>
      <w:r w:rsidRPr="00640FCD">
        <w:rPr>
          <w:szCs w:val="18"/>
        </w:rPr>
        <w:t xml:space="preserve">        System.</w:t>
      </w:r>
      <w:r w:rsidRPr="00640FCD">
        <w:rPr>
          <w:b/>
          <w:i/>
          <w:iCs/>
          <w:color w:val="0000C0"/>
          <w:szCs w:val="18"/>
        </w:rPr>
        <w:t>out</w:t>
      </w:r>
      <w:r w:rsidRPr="00640FCD">
        <w:rPr>
          <w:szCs w:val="18"/>
        </w:rPr>
        <w:t>.println(</w:t>
      </w:r>
      <w:r w:rsidRPr="00640FCD">
        <w:rPr>
          <w:color w:val="2A00FF"/>
          <w:szCs w:val="18"/>
        </w:rPr>
        <w:t>"---------------------------"</w:t>
      </w:r>
      <w:r w:rsidRPr="00640FCD">
        <w:rPr>
          <w:szCs w:val="18"/>
        </w:rPr>
        <w:t>);</w:t>
      </w:r>
    </w:p>
    <w:p w14:paraId="59385128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}</w:t>
      </w:r>
    </w:p>
    <w:p w14:paraId="608E4F42" w14:textId="77777777" w:rsidR="00806BAA" w:rsidRPr="00640FCD" w:rsidRDefault="00806BAA" w:rsidP="00806BAA">
      <w:pPr>
        <w:pStyle w:val="Sourcecode"/>
        <w:rPr>
          <w:szCs w:val="18"/>
        </w:rPr>
      </w:pPr>
    </w:p>
    <w:p w14:paraId="4E838E1D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color w:val="646464"/>
          <w:szCs w:val="18"/>
        </w:rPr>
        <w:t>@Override</w:t>
      </w:r>
    </w:p>
    <w:p w14:paraId="27EFC108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protected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void</w:t>
      </w:r>
      <w:r w:rsidRPr="00640FCD">
        <w:rPr>
          <w:szCs w:val="18"/>
        </w:rPr>
        <w:t xml:space="preserve"> display() {</w:t>
      </w:r>
    </w:p>
    <w:p w14:paraId="33CD293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color w:val="3F7F5F"/>
          <w:szCs w:val="18"/>
        </w:rPr>
        <w:t>// Call method of parent class</w:t>
      </w:r>
    </w:p>
    <w:p w14:paraId="60B336F6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b/>
          <w:color w:val="7F0055"/>
          <w:szCs w:val="18"/>
        </w:rPr>
        <w:t>super</w:t>
      </w:r>
      <w:r w:rsidRPr="00640FCD">
        <w:rPr>
          <w:szCs w:val="18"/>
        </w:rPr>
        <w:t>.display();</w:t>
      </w:r>
    </w:p>
    <w:p w14:paraId="5650719A" w14:textId="77777777" w:rsidR="00806BAA" w:rsidRPr="00640FCD" w:rsidRDefault="00806BAA" w:rsidP="00806BAA">
      <w:pPr>
        <w:pStyle w:val="Sourcecode"/>
        <w:rPr>
          <w:szCs w:val="18"/>
        </w:rPr>
      </w:pPr>
    </w:p>
    <w:p w14:paraId="672312E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System.</w:t>
      </w:r>
      <w:r w:rsidRPr="00640FCD">
        <w:rPr>
          <w:b/>
          <w:i/>
          <w:iCs/>
          <w:color w:val="0000C0"/>
          <w:szCs w:val="18"/>
        </w:rPr>
        <w:t>out</w:t>
      </w:r>
      <w:r w:rsidRPr="00640FCD">
        <w:rPr>
          <w:szCs w:val="18"/>
        </w:rPr>
        <w:t>.print(</w:t>
      </w:r>
      <w:r w:rsidRPr="00640FCD">
        <w:rPr>
          <w:color w:val="2A00FF"/>
          <w:szCs w:val="18"/>
        </w:rPr>
        <w:t>"\t"</w:t>
      </w:r>
      <w:r w:rsidRPr="00640FCD">
        <w:rPr>
          <w:szCs w:val="18"/>
        </w:rPr>
        <w:t xml:space="preserve"> + </w:t>
      </w:r>
      <w:r w:rsidRPr="00640FCD">
        <w:rPr>
          <w:color w:val="0000C0"/>
          <w:szCs w:val="18"/>
        </w:rPr>
        <w:t>numbeOfWorkday</w:t>
      </w:r>
      <w:r w:rsidRPr="00640FCD">
        <w:rPr>
          <w:szCs w:val="18"/>
        </w:rPr>
        <w:t xml:space="preserve"> + </w:t>
      </w:r>
      <w:r w:rsidRPr="00640FCD">
        <w:rPr>
          <w:color w:val="2A00FF"/>
          <w:szCs w:val="18"/>
        </w:rPr>
        <w:t>"\t"</w:t>
      </w:r>
      <w:r w:rsidRPr="00640FCD">
        <w:rPr>
          <w:szCs w:val="18"/>
        </w:rPr>
        <w:t xml:space="preserve"> + </w:t>
      </w:r>
      <w:r w:rsidRPr="00640FCD">
        <w:rPr>
          <w:b/>
          <w:color w:val="7F0055"/>
          <w:szCs w:val="18"/>
        </w:rPr>
        <w:t>this</w:t>
      </w:r>
      <w:r w:rsidRPr="00640FCD">
        <w:rPr>
          <w:szCs w:val="18"/>
        </w:rPr>
        <w:t xml:space="preserve">.calcSalary() + </w:t>
      </w:r>
      <w:r w:rsidRPr="00640FCD">
        <w:rPr>
          <w:color w:val="2A00FF"/>
          <w:szCs w:val="18"/>
        </w:rPr>
        <w:t>"\n"</w:t>
      </w:r>
      <w:r w:rsidRPr="00640FCD">
        <w:rPr>
          <w:szCs w:val="18"/>
        </w:rPr>
        <w:t>);</w:t>
      </w:r>
    </w:p>
    <w:p w14:paraId="4799590C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}</w:t>
      </w:r>
    </w:p>
    <w:p w14:paraId="60FA0A7B" w14:textId="77777777" w:rsidR="00806BAA" w:rsidRPr="00640FCD" w:rsidRDefault="00806BAA" w:rsidP="00806BAA">
      <w:pPr>
        <w:pStyle w:val="Sourcecode"/>
        <w:rPr>
          <w:szCs w:val="18"/>
        </w:rPr>
      </w:pPr>
    </w:p>
    <w:p w14:paraId="73710AD0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>}</w:t>
      </w:r>
    </w:p>
    <w:p w14:paraId="2FCF6F02" w14:textId="77777777" w:rsidR="00806BAA" w:rsidRPr="00640FCD" w:rsidRDefault="00806BAA" w:rsidP="006E620F">
      <w:pPr>
        <w:spacing w:after="120" w:line="264" w:lineRule="auto"/>
        <w:jc w:val="center"/>
        <w:rPr>
          <w:rFonts w:eastAsiaTheme="minorEastAsia" w:cs="Arial"/>
          <w:sz w:val="2"/>
          <w:szCs w:val="20"/>
          <w:lang w:val="en-US"/>
        </w:rPr>
      </w:pPr>
    </w:p>
    <w:p w14:paraId="7E29C021" w14:textId="77777777" w:rsidR="00640FCD" w:rsidRDefault="00640FCD">
      <w:pPr>
        <w:spacing w:after="0" w:line="240" w:lineRule="auto"/>
        <w:rPr>
          <w:rFonts w:eastAsiaTheme="minorEastAsia" w:cs="Arial"/>
          <w:b/>
          <w:sz w:val="20"/>
          <w:szCs w:val="20"/>
          <w:lang w:val="en-US"/>
        </w:rPr>
      </w:pPr>
      <w:r>
        <w:rPr>
          <w:rFonts w:eastAsiaTheme="minorEastAsia" w:cs="Arial"/>
          <w:b/>
          <w:sz w:val="20"/>
          <w:szCs w:val="20"/>
          <w:lang w:val="en-US"/>
        </w:rPr>
        <w:br w:type="page"/>
      </w:r>
    </w:p>
    <w:p w14:paraId="6728D825" w14:textId="26ED718C" w:rsidR="0030655E" w:rsidRDefault="0030655E" w:rsidP="0030655E">
      <w:pPr>
        <w:numPr>
          <w:ilvl w:val="0"/>
          <w:numId w:val="22"/>
        </w:numPr>
        <w:spacing w:after="120" w:line="264" w:lineRule="auto"/>
        <w:rPr>
          <w:rFonts w:eastAsiaTheme="minorEastAsia" w:cs="Arial"/>
          <w:sz w:val="20"/>
          <w:szCs w:val="20"/>
          <w:lang w:val="en-US"/>
        </w:rPr>
      </w:pPr>
      <w:r w:rsidRPr="0030655E">
        <w:rPr>
          <w:rFonts w:eastAsiaTheme="minorEastAsia" w:cs="Arial"/>
          <w:b/>
          <w:sz w:val="20"/>
          <w:szCs w:val="20"/>
          <w:lang w:val="en-US"/>
        </w:rPr>
        <w:lastRenderedPageBreak/>
        <w:t>Manager</w:t>
      </w:r>
      <w:r w:rsidRPr="0030655E">
        <w:rPr>
          <w:rFonts w:eastAsiaTheme="minorEastAsia" w:cs="Arial"/>
          <w:sz w:val="20"/>
          <w:szCs w:val="20"/>
          <w:lang w:val="en-US"/>
        </w:rPr>
        <w:t xml:space="preserve"> class</w:t>
      </w:r>
    </w:p>
    <w:p w14:paraId="767581F8" w14:textId="3A3DB0D5" w:rsidR="00806BAA" w:rsidRPr="00640FCD" w:rsidRDefault="00806BAA" w:rsidP="00640FCD">
      <w:pPr>
        <w:pStyle w:val="Sourcecode"/>
        <w:numPr>
          <w:ilvl w:val="0"/>
          <w:numId w:val="28"/>
        </w:numPr>
        <w:rPr>
          <w:szCs w:val="18"/>
        </w:rPr>
      </w:pPr>
      <w:r w:rsidRPr="00640FCD">
        <w:rPr>
          <w:b/>
          <w:color w:val="7F0055"/>
          <w:szCs w:val="18"/>
        </w:rPr>
        <w:t>package</w:t>
      </w:r>
      <w:r w:rsidRPr="00640FCD">
        <w:rPr>
          <w:szCs w:val="18"/>
        </w:rPr>
        <w:t xml:space="preserve"> fa.training.abstraction;</w:t>
      </w:r>
    </w:p>
    <w:p w14:paraId="22BC9BA4" w14:textId="77777777" w:rsidR="00640FCD" w:rsidRPr="00640FCD" w:rsidRDefault="00640FCD" w:rsidP="00640FCD">
      <w:pPr>
        <w:pStyle w:val="Sourcecode"/>
        <w:numPr>
          <w:ilvl w:val="0"/>
          <w:numId w:val="28"/>
        </w:numPr>
        <w:rPr>
          <w:szCs w:val="18"/>
        </w:rPr>
      </w:pPr>
    </w:p>
    <w:p w14:paraId="1507F192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b/>
          <w:color w:val="7F0055"/>
          <w:szCs w:val="18"/>
        </w:rPr>
        <w:t>import</w:t>
      </w:r>
      <w:r w:rsidRPr="00640FCD">
        <w:rPr>
          <w:szCs w:val="18"/>
        </w:rPr>
        <w:t xml:space="preserve"> java.util.Scanner;</w:t>
      </w:r>
    </w:p>
    <w:p w14:paraId="6CCB25DC" w14:textId="77777777" w:rsidR="00806BAA" w:rsidRPr="00640FCD" w:rsidRDefault="00806BAA" w:rsidP="00806BAA">
      <w:pPr>
        <w:pStyle w:val="Sourcecode"/>
        <w:rPr>
          <w:szCs w:val="18"/>
        </w:rPr>
      </w:pPr>
    </w:p>
    <w:p w14:paraId="48784F20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b/>
          <w:color w:val="7F0055"/>
          <w:szCs w:val="18"/>
        </w:rPr>
        <w:t>public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class</w:t>
      </w:r>
      <w:r w:rsidRPr="00640FCD">
        <w:rPr>
          <w:szCs w:val="18"/>
        </w:rPr>
        <w:t xml:space="preserve"> Manager </w:t>
      </w:r>
      <w:r w:rsidRPr="00640FCD">
        <w:rPr>
          <w:b/>
          <w:color w:val="7F0055"/>
          <w:szCs w:val="18"/>
        </w:rPr>
        <w:t>extends</w:t>
      </w:r>
      <w:r w:rsidRPr="00640FCD">
        <w:rPr>
          <w:szCs w:val="18"/>
        </w:rPr>
        <w:t xml:space="preserve"> Employee {</w:t>
      </w:r>
    </w:p>
    <w:p w14:paraId="4A804F2C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private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double</w:t>
      </w:r>
      <w:r w:rsidRPr="00640FCD">
        <w:rPr>
          <w:szCs w:val="18"/>
        </w:rPr>
        <w:t xml:space="preserve"> </w:t>
      </w:r>
      <w:r w:rsidRPr="00640FCD">
        <w:rPr>
          <w:color w:val="0000C0"/>
          <w:szCs w:val="18"/>
        </w:rPr>
        <w:t>wage</w:t>
      </w:r>
      <w:r w:rsidRPr="00640FCD">
        <w:rPr>
          <w:szCs w:val="18"/>
        </w:rPr>
        <w:t>;</w:t>
      </w:r>
    </w:p>
    <w:p w14:paraId="376A2EF1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private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double</w:t>
      </w:r>
      <w:r w:rsidRPr="00640FCD">
        <w:rPr>
          <w:szCs w:val="18"/>
        </w:rPr>
        <w:t xml:space="preserve"> </w:t>
      </w:r>
      <w:r w:rsidRPr="00640FCD">
        <w:rPr>
          <w:color w:val="0000C0"/>
          <w:szCs w:val="18"/>
        </w:rPr>
        <w:t>basicSalary</w:t>
      </w:r>
      <w:r w:rsidRPr="00640FCD">
        <w:rPr>
          <w:szCs w:val="18"/>
        </w:rPr>
        <w:t>;</w:t>
      </w:r>
    </w:p>
    <w:p w14:paraId="7F9792DD" w14:textId="77777777" w:rsidR="00806BAA" w:rsidRPr="00640FCD" w:rsidRDefault="00806BAA" w:rsidP="00806BAA">
      <w:pPr>
        <w:pStyle w:val="Sourcecode"/>
        <w:rPr>
          <w:szCs w:val="18"/>
        </w:rPr>
      </w:pPr>
    </w:p>
    <w:p w14:paraId="74EA14C7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color w:val="646464"/>
          <w:szCs w:val="18"/>
        </w:rPr>
        <w:t>@Override</w:t>
      </w:r>
    </w:p>
    <w:p w14:paraId="532C1718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public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double</w:t>
      </w:r>
      <w:r w:rsidRPr="00640FCD">
        <w:rPr>
          <w:szCs w:val="18"/>
        </w:rPr>
        <w:t xml:space="preserve"> calcSalary() {</w:t>
      </w:r>
    </w:p>
    <w:p w14:paraId="5D7ED6D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b/>
          <w:color w:val="7F0055"/>
          <w:szCs w:val="18"/>
        </w:rPr>
        <w:t>return</w:t>
      </w:r>
      <w:r w:rsidRPr="00640FCD">
        <w:rPr>
          <w:szCs w:val="18"/>
        </w:rPr>
        <w:t xml:space="preserve"> </w:t>
      </w:r>
      <w:r w:rsidRPr="00640FCD">
        <w:rPr>
          <w:color w:val="0000C0"/>
          <w:szCs w:val="18"/>
        </w:rPr>
        <w:t>wage</w:t>
      </w:r>
      <w:r w:rsidRPr="00640FCD">
        <w:rPr>
          <w:szCs w:val="18"/>
        </w:rPr>
        <w:t xml:space="preserve"> * </w:t>
      </w:r>
      <w:r w:rsidRPr="00640FCD">
        <w:rPr>
          <w:color w:val="0000C0"/>
          <w:szCs w:val="18"/>
        </w:rPr>
        <w:t>basicSalary</w:t>
      </w:r>
      <w:r w:rsidRPr="00640FCD">
        <w:rPr>
          <w:szCs w:val="18"/>
        </w:rPr>
        <w:t>;</w:t>
      </w:r>
    </w:p>
    <w:p w14:paraId="66052895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}</w:t>
      </w:r>
    </w:p>
    <w:p w14:paraId="6EF2CF97" w14:textId="77777777" w:rsidR="00806BAA" w:rsidRPr="00640FCD" w:rsidRDefault="00806BAA" w:rsidP="00806BAA">
      <w:pPr>
        <w:pStyle w:val="Sourcecode"/>
        <w:rPr>
          <w:szCs w:val="18"/>
        </w:rPr>
      </w:pPr>
    </w:p>
    <w:p w14:paraId="7412D08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color w:val="646464"/>
          <w:szCs w:val="18"/>
        </w:rPr>
        <w:t>@Override</w:t>
      </w:r>
    </w:p>
    <w:p w14:paraId="10D6FB34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protected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void</w:t>
      </w:r>
      <w:r w:rsidRPr="00640FCD">
        <w:rPr>
          <w:szCs w:val="18"/>
        </w:rPr>
        <w:t xml:space="preserve"> inputData(Scanner </w:t>
      </w:r>
      <w:r w:rsidRPr="00640FCD">
        <w:rPr>
          <w:color w:val="6A3E3E"/>
          <w:szCs w:val="18"/>
        </w:rPr>
        <w:t>scanner</w:t>
      </w:r>
      <w:r w:rsidRPr="00640FCD">
        <w:rPr>
          <w:szCs w:val="18"/>
        </w:rPr>
        <w:t>) {</w:t>
      </w:r>
    </w:p>
    <w:p w14:paraId="226FAEDE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color w:val="3F7F5F"/>
          <w:szCs w:val="18"/>
        </w:rPr>
        <w:t>/*</w:t>
      </w:r>
    </w:p>
    <w:p w14:paraId="31943E3C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color w:val="3F7F5F"/>
          <w:szCs w:val="18"/>
        </w:rPr>
        <w:t xml:space="preserve">         * Call inputData method from parent class.</w:t>
      </w:r>
    </w:p>
    <w:p w14:paraId="1F24577E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color w:val="3F7F5F"/>
          <w:szCs w:val="18"/>
        </w:rPr>
        <w:t xml:space="preserve">         */</w:t>
      </w:r>
    </w:p>
    <w:p w14:paraId="503D527E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b/>
          <w:color w:val="7F0055"/>
          <w:szCs w:val="18"/>
        </w:rPr>
        <w:t>super</w:t>
      </w:r>
      <w:r w:rsidRPr="00640FCD">
        <w:rPr>
          <w:szCs w:val="18"/>
        </w:rPr>
        <w:t>.inputData(</w:t>
      </w:r>
      <w:r w:rsidRPr="00640FCD">
        <w:rPr>
          <w:color w:val="6A3E3E"/>
          <w:szCs w:val="18"/>
        </w:rPr>
        <w:t>scanner</w:t>
      </w:r>
      <w:r w:rsidRPr="00640FCD">
        <w:rPr>
          <w:szCs w:val="18"/>
        </w:rPr>
        <w:t>);</w:t>
      </w:r>
    </w:p>
    <w:p w14:paraId="5B927DD2" w14:textId="77777777" w:rsidR="00806BAA" w:rsidRPr="00640FCD" w:rsidRDefault="00806BAA" w:rsidP="00806BAA">
      <w:pPr>
        <w:pStyle w:val="Sourcecode"/>
        <w:rPr>
          <w:szCs w:val="18"/>
        </w:rPr>
      </w:pPr>
    </w:p>
    <w:p w14:paraId="1DF1B729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System.</w:t>
      </w:r>
      <w:r w:rsidRPr="00640FCD">
        <w:rPr>
          <w:b/>
          <w:i/>
          <w:iCs/>
          <w:color w:val="0000C0"/>
          <w:szCs w:val="18"/>
        </w:rPr>
        <w:t>out</w:t>
      </w:r>
      <w:r w:rsidRPr="00640FCD">
        <w:rPr>
          <w:szCs w:val="18"/>
        </w:rPr>
        <w:t>.println(</w:t>
      </w:r>
      <w:r w:rsidRPr="00640FCD">
        <w:rPr>
          <w:color w:val="2A00FF"/>
          <w:szCs w:val="18"/>
        </w:rPr>
        <w:t>"Enter wage: "</w:t>
      </w:r>
      <w:r w:rsidRPr="00640FCD">
        <w:rPr>
          <w:szCs w:val="18"/>
        </w:rPr>
        <w:t>);</w:t>
      </w:r>
    </w:p>
    <w:p w14:paraId="5D0C5983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color w:val="0000C0"/>
          <w:szCs w:val="18"/>
        </w:rPr>
        <w:t>wage</w:t>
      </w:r>
      <w:r w:rsidRPr="00640FCD">
        <w:rPr>
          <w:szCs w:val="18"/>
        </w:rPr>
        <w:t xml:space="preserve"> = Double.</w:t>
      </w:r>
      <w:r w:rsidRPr="00640FCD">
        <w:rPr>
          <w:i/>
          <w:iCs/>
          <w:szCs w:val="18"/>
        </w:rPr>
        <w:t>parseDouble</w:t>
      </w:r>
      <w:r w:rsidRPr="00640FCD">
        <w:rPr>
          <w:szCs w:val="18"/>
        </w:rPr>
        <w:t>(</w:t>
      </w:r>
      <w:r w:rsidRPr="00640FCD">
        <w:rPr>
          <w:color w:val="6A3E3E"/>
          <w:szCs w:val="18"/>
        </w:rPr>
        <w:t>scanner</w:t>
      </w:r>
      <w:r w:rsidRPr="00640FCD">
        <w:rPr>
          <w:szCs w:val="18"/>
        </w:rPr>
        <w:t>.nextLine());</w:t>
      </w:r>
    </w:p>
    <w:p w14:paraId="3DD2EA94" w14:textId="77777777" w:rsidR="00806BAA" w:rsidRPr="00640FCD" w:rsidRDefault="00806BAA" w:rsidP="00806BAA">
      <w:pPr>
        <w:pStyle w:val="Sourcecode"/>
        <w:rPr>
          <w:szCs w:val="18"/>
        </w:rPr>
      </w:pPr>
    </w:p>
    <w:p w14:paraId="5F7E107F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System.</w:t>
      </w:r>
      <w:r w:rsidRPr="00640FCD">
        <w:rPr>
          <w:b/>
          <w:i/>
          <w:iCs/>
          <w:color w:val="0000C0"/>
          <w:szCs w:val="18"/>
        </w:rPr>
        <w:t>out</w:t>
      </w:r>
      <w:r w:rsidRPr="00640FCD">
        <w:rPr>
          <w:szCs w:val="18"/>
        </w:rPr>
        <w:t>.println(</w:t>
      </w:r>
      <w:r w:rsidRPr="00640FCD">
        <w:rPr>
          <w:color w:val="2A00FF"/>
          <w:szCs w:val="18"/>
        </w:rPr>
        <w:t>"Enter basic salary: "</w:t>
      </w:r>
      <w:r w:rsidRPr="00640FCD">
        <w:rPr>
          <w:szCs w:val="18"/>
        </w:rPr>
        <w:t>);</w:t>
      </w:r>
    </w:p>
    <w:p w14:paraId="024BC516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color w:val="0000C0"/>
          <w:szCs w:val="18"/>
        </w:rPr>
        <w:t>basicSalary</w:t>
      </w:r>
      <w:r w:rsidRPr="00640FCD">
        <w:rPr>
          <w:szCs w:val="18"/>
        </w:rPr>
        <w:t xml:space="preserve"> = Double.</w:t>
      </w:r>
      <w:r w:rsidRPr="00640FCD">
        <w:rPr>
          <w:i/>
          <w:iCs/>
          <w:szCs w:val="18"/>
        </w:rPr>
        <w:t>parseDouble</w:t>
      </w:r>
      <w:r w:rsidRPr="00640FCD">
        <w:rPr>
          <w:szCs w:val="18"/>
        </w:rPr>
        <w:t>(</w:t>
      </w:r>
      <w:r w:rsidRPr="00640FCD">
        <w:rPr>
          <w:color w:val="6A3E3E"/>
          <w:szCs w:val="18"/>
        </w:rPr>
        <w:t>scanner</w:t>
      </w:r>
      <w:r w:rsidRPr="00640FCD">
        <w:rPr>
          <w:szCs w:val="18"/>
        </w:rPr>
        <w:t>.nextLine());</w:t>
      </w:r>
    </w:p>
    <w:p w14:paraId="2FD49484" w14:textId="77777777" w:rsidR="00806BAA" w:rsidRPr="00640FCD" w:rsidRDefault="00806BAA" w:rsidP="00806BAA">
      <w:pPr>
        <w:pStyle w:val="Sourcecode"/>
        <w:rPr>
          <w:szCs w:val="18"/>
        </w:rPr>
      </w:pPr>
    </w:p>
    <w:p w14:paraId="0952564A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System.</w:t>
      </w:r>
      <w:r w:rsidRPr="00640FCD">
        <w:rPr>
          <w:b/>
          <w:i/>
          <w:iCs/>
          <w:color w:val="0000C0"/>
          <w:szCs w:val="18"/>
        </w:rPr>
        <w:t>out</w:t>
      </w:r>
      <w:r w:rsidRPr="00640FCD">
        <w:rPr>
          <w:szCs w:val="18"/>
        </w:rPr>
        <w:t>.println(</w:t>
      </w:r>
      <w:r w:rsidRPr="00640FCD">
        <w:rPr>
          <w:color w:val="2A00FF"/>
          <w:szCs w:val="18"/>
        </w:rPr>
        <w:t>"---------------------------"</w:t>
      </w:r>
      <w:r w:rsidRPr="00640FCD">
        <w:rPr>
          <w:szCs w:val="18"/>
        </w:rPr>
        <w:t>);</w:t>
      </w:r>
    </w:p>
    <w:p w14:paraId="36C50031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}</w:t>
      </w:r>
    </w:p>
    <w:p w14:paraId="3EA53131" w14:textId="77777777" w:rsidR="00806BAA" w:rsidRPr="00640FCD" w:rsidRDefault="00806BAA" w:rsidP="00806BAA">
      <w:pPr>
        <w:pStyle w:val="Sourcecode"/>
        <w:rPr>
          <w:szCs w:val="18"/>
        </w:rPr>
      </w:pPr>
    </w:p>
    <w:p w14:paraId="625CF306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color w:val="646464"/>
          <w:szCs w:val="18"/>
        </w:rPr>
        <w:t>@Override</w:t>
      </w:r>
    </w:p>
    <w:p w14:paraId="22E41F4C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</w:t>
      </w:r>
      <w:r w:rsidRPr="00640FCD">
        <w:rPr>
          <w:b/>
          <w:color w:val="7F0055"/>
          <w:szCs w:val="18"/>
        </w:rPr>
        <w:t>protected</w:t>
      </w:r>
      <w:r w:rsidRPr="00640FCD">
        <w:rPr>
          <w:szCs w:val="18"/>
        </w:rPr>
        <w:t xml:space="preserve"> </w:t>
      </w:r>
      <w:r w:rsidRPr="00640FCD">
        <w:rPr>
          <w:b/>
          <w:color w:val="7F0055"/>
          <w:szCs w:val="18"/>
        </w:rPr>
        <w:t>void</w:t>
      </w:r>
      <w:r w:rsidRPr="00640FCD">
        <w:rPr>
          <w:szCs w:val="18"/>
        </w:rPr>
        <w:t xml:space="preserve"> display() {</w:t>
      </w:r>
    </w:p>
    <w:p w14:paraId="24917297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color w:val="3F7F5F"/>
          <w:szCs w:val="18"/>
        </w:rPr>
        <w:t>// Call method of parent class</w:t>
      </w:r>
    </w:p>
    <w:p w14:paraId="7AE5C55F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</w:t>
      </w:r>
      <w:r w:rsidRPr="00640FCD">
        <w:rPr>
          <w:b/>
          <w:color w:val="7F0055"/>
          <w:szCs w:val="18"/>
        </w:rPr>
        <w:t>super</w:t>
      </w:r>
      <w:r w:rsidRPr="00640FCD">
        <w:rPr>
          <w:szCs w:val="18"/>
        </w:rPr>
        <w:t>.display();</w:t>
      </w:r>
    </w:p>
    <w:p w14:paraId="5BD1C865" w14:textId="77777777" w:rsidR="00806BAA" w:rsidRPr="00640FCD" w:rsidRDefault="00806BAA" w:rsidP="00806BAA">
      <w:pPr>
        <w:pStyle w:val="Sourcecode"/>
        <w:rPr>
          <w:szCs w:val="18"/>
        </w:rPr>
      </w:pPr>
    </w:p>
    <w:p w14:paraId="1A71050E" w14:textId="77777777" w:rsidR="00F4470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    System.</w:t>
      </w:r>
      <w:r w:rsidRPr="00640FCD">
        <w:rPr>
          <w:b/>
          <w:i/>
          <w:iCs/>
          <w:color w:val="0000C0"/>
          <w:szCs w:val="18"/>
        </w:rPr>
        <w:t>out</w:t>
      </w:r>
      <w:r w:rsidRPr="00640FCD">
        <w:rPr>
          <w:szCs w:val="18"/>
        </w:rPr>
        <w:t>.print(</w:t>
      </w:r>
      <w:r w:rsidRPr="00640FCD">
        <w:rPr>
          <w:color w:val="2A00FF"/>
          <w:szCs w:val="18"/>
        </w:rPr>
        <w:t>"\t"</w:t>
      </w:r>
      <w:r w:rsidRPr="00640FCD">
        <w:rPr>
          <w:szCs w:val="18"/>
        </w:rPr>
        <w:t xml:space="preserve"> + </w:t>
      </w:r>
      <w:r w:rsidRPr="00640FCD">
        <w:rPr>
          <w:color w:val="0000C0"/>
          <w:szCs w:val="18"/>
        </w:rPr>
        <w:t>wage</w:t>
      </w:r>
      <w:r w:rsidRPr="00640FCD">
        <w:rPr>
          <w:szCs w:val="18"/>
        </w:rPr>
        <w:t xml:space="preserve"> + </w:t>
      </w:r>
      <w:r w:rsidRPr="00640FCD">
        <w:rPr>
          <w:color w:val="2A00FF"/>
          <w:szCs w:val="18"/>
        </w:rPr>
        <w:t>"\t"</w:t>
      </w:r>
      <w:r w:rsidRPr="00640FCD">
        <w:rPr>
          <w:szCs w:val="18"/>
        </w:rPr>
        <w:t xml:space="preserve"> + </w:t>
      </w:r>
      <w:r w:rsidRPr="00640FCD">
        <w:rPr>
          <w:color w:val="0000C0"/>
          <w:szCs w:val="18"/>
        </w:rPr>
        <w:t>basicSalary</w:t>
      </w:r>
      <w:r w:rsidRPr="00640FCD">
        <w:rPr>
          <w:szCs w:val="18"/>
        </w:rPr>
        <w:t xml:space="preserve"> + </w:t>
      </w:r>
      <w:r w:rsidRPr="00640FCD">
        <w:rPr>
          <w:color w:val="2A00FF"/>
          <w:szCs w:val="18"/>
        </w:rPr>
        <w:t>"\t"</w:t>
      </w:r>
      <w:r w:rsidRPr="00640FCD">
        <w:rPr>
          <w:szCs w:val="18"/>
        </w:rPr>
        <w:t xml:space="preserve"> + </w:t>
      </w:r>
    </w:p>
    <w:p w14:paraId="1A01A056" w14:textId="4A3C3509" w:rsidR="00806BAA" w:rsidRPr="00640FCD" w:rsidRDefault="00F4470A" w:rsidP="00806BAA">
      <w:pPr>
        <w:pStyle w:val="Sourcecode"/>
        <w:rPr>
          <w:szCs w:val="18"/>
        </w:rPr>
      </w:pPr>
      <w:r w:rsidRPr="00640FCD">
        <w:rPr>
          <w:szCs w:val="18"/>
        </w:rPr>
        <w:tab/>
      </w:r>
      <w:r w:rsidRPr="00640FCD">
        <w:rPr>
          <w:szCs w:val="18"/>
        </w:rPr>
        <w:tab/>
      </w:r>
      <w:r w:rsidRPr="00640FCD">
        <w:rPr>
          <w:szCs w:val="18"/>
        </w:rPr>
        <w:tab/>
      </w:r>
      <w:r w:rsidRPr="00640FCD">
        <w:rPr>
          <w:szCs w:val="18"/>
        </w:rPr>
        <w:tab/>
      </w:r>
      <w:r w:rsidRPr="00640FCD">
        <w:rPr>
          <w:szCs w:val="18"/>
        </w:rPr>
        <w:tab/>
      </w:r>
      <w:r w:rsidRPr="00640FCD">
        <w:rPr>
          <w:szCs w:val="18"/>
        </w:rPr>
        <w:tab/>
      </w:r>
      <w:r w:rsidRPr="00640FCD">
        <w:rPr>
          <w:szCs w:val="18"/>
        </w:rPr>
        <w:tab/>
      </w:r>
      <w:r w:rsidRPr="00640FCD">
        <w:rPr>
          <w:szCs w:val="18"/>
        </w:rPr>
        <w:tab/>
      </w:r>
      <w:r w:rsidR="00806BAA" w:rsidRPr="00640FCD">
        <w:rPr>
          <w:b/>
          <w:color w:val="7F0055"/>
          <w:szCs w:val="18"/>
        </w:rPr>
        <w:t>this</w:t>
      </w:r>
      <w:r w:rsidR="00806BAA" w:rsidRPr="00640FCD">
        <w:rPr>
          <w:szCs w:val="18"/>
        </w:rPr>
        <w:t xml:space="preserve">.calcSalary() + </w:t>
      </w:r>
      <w:r w:rsidR="00806BAA" w:rsidRPr="00640FCD">
        <w:rPr>
          <w:color w:val="2A00FF"/>
          <w:szCs w:val="18"/>
        </w:rPr>
        <w:t>"\n"</w:t>
      </w:r>
      <w:r w:rsidR="00806BAA" w:rsidRPr="00640FCD">
        <w:rPr>
          <w:szCs w:val="18"/>
        </w:rPr>
        <w:t>);</w:t>
      </w:r>
    </w:p>
    <w:p w14:paraId="4B70CE52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 xml:space="preserve">    }</w:t>
      </w:r>
    </w:p>
    <w:p w14:paraId="41A7F9C7" w14:textId="77777777" w:rsidR="00806BAA" w:rsidRPr="00640FCD" w:rsidRDefault="00806BAA" w:rsidP="00806BAA">
      <w:pPr>
        <w:pStyle w:val="Sourcecode"/>
        <w:rPr>
          <w:szCs w:val="18"/>
        </w:rPr>
      </w:pPr>
      <w:r w:rsidRPr="00640FCD">
        <w:rPr>
          <w:szCs w:val="18"/>
        </w:rPr>
        <w:t>}</w:t>
      </w:r>
    </w:p>
    <w:p w14:paraId="743E3991" w14:textId="77777777" w:rsidR="00806BAA" w:rsidRDefault="00806BAA" w:rsidP="00806BAA">
      <w:pPr>
        <w:spacing w:after="120" w:line="264" w:lineRule="auto"/>
        <w:rPr>
          <w:rFonts w:eastAsiaTheme="minorEastAsia" w:cs="Arial"/>
          <w:sz w:val="20"/>
          <w:szCs w:val="20"/>
          <w:lang w:val="en-US"/>
        </w:rPr>
      </w:pPr>
    </w:p>
    <w:p w14:paraId="24F8EA18" w14:textId="0C3F9297" w:rsidR="0030655E" w:rsidRDefault="0030655E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5217A6EB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706B789C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65FEE072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7DF56547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4A3B5C43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624F5FC3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1A19AB7C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65D4803F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2448E6AD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1BC64302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20055422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07795CDE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55EC732F" w14:textId="77777777" w:rsidR="00E066EA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6B0BB74D" w14:textId="77777777" w:rsidR="00E066EA" w:rsidRPr="0030655E" w:rsidRDefault="00E066EA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7C396EB6" w14:textId="77777777" w:rsidR="0030655E" w:rsidRDefault="0030655E" w:rsidP="0030655E">
      <w:pPr>
        <w:numPr>
          <w:ilvl w:val="0"/>
          <w:numId w:val="22"/>
        </w:numPr>
        <w:spacing w:after="120" w:line="264" w:lineRule="auto"/>
        <w:rPr>
          <w:rFonts w:eastAsiaTheme="minorEastAsia" w:cs="Arial"/>
          <w:sz w:val="20"/>
          <w:szCs w:val="20"/>
          <w:lang w:val="en-US"/>
        </w:rPr>
      </w:pPr>
      <w:r w:rsidRPr="0030655E">
        <w:rPr>
          <w:rFonts w:eastAsiaTheme="minorEastAsia" w:cs="Arial"/>
          <w:b/>
          <w:sz w:val="20"/>
          <w:szCs w:val="20"/>
          <w:lang w:val="en-US"/>
        </w:rPr>
        <w:lastRenderedPageBreak/>
        <w:t>EmployeeManagement</w:t>
      </w:r>
      <w:r w:rsidRPr="0030655E">
        <w:rPr>
          <w:rFonts w:eastAsiaTheme="minorEastAsia" w:cs="Arial"/>
          <w:sz w:val="20"/>
          <w:szCs w:val="20"/>
          <w:lang w:val="en-US"/>
        </w:rPr>
        <w:t xml:space="preserve"> class</w:t>
      </w:r>
    </w:p>
    <w:p w14:paraId="76A44571" w14:textId="77777777" w:rsidR="00E066EA" w:rsidRPr="00E066EA" w:rsidRDefault="00E066EA" w:rsidP="00640FCD">
      <w:pPr>
        <w:pStyle w:val="Sourcecode"/>
        <w:numPr>
          <w:ilvl w:val="0"/>
          <w:numId w:val="29"/>
        </w:numPr>
      </w:pPr>
      <w:r w:rsidRPr="00640FCD">
        <w:rPr>
          <w:b/>
          <w:color w:val="7F0055"/>
        </w:rPr>
        <w:t>package</w:t>
      </w:r>
      <w:r w:rsidRPr="00E066EA">
        <w:t xml:space="preserve"> fa.training.abstraction;</w:t>
      </w:r>
    </w:p>
    <w:p w14:paraId="1708FCCF" w14:textId="77777777" w:rsidR="00E066EA" w:rsidRPr="00E066EA" w:rsidRDefault="00E066EA" w:rsidP="00E066EA">
      <w:pPr>
        <w:pStyle w:val="Sourcecode"/>
      </w:pPr>
    </w:p>
    <w:p w14:paraId="4ED7554F" w14:textId="77777777" w:rsidR="00E066EA" w:rsidRPr="00E066EA" w:rsidRDefault="00E066EA" w:rsidP="00E066EA">
      <w:pPr>
        <w:pStyle w:val="Sourcecode"/>
      </w:pPr>
      <w:r w:rsidRPr="00E066EA">
        <w:rPr>
          <w:b/>
          <w:color w:val="7F0055"/>
        </w:rPr>
        <w:t>import</w:t>
      </w:r>
      <w:r w:rsidRPr="00E066EA">
        <w:t xml:space="preserve"> java.util.Scanner;</w:t>
      </w:r>
    </w:p>
    <w:p w14:paraId="35F095CF" w14:textId="77777777" w:rsidR="00E066EA" w:rsidRPr="00E066EA" w:rsidRDefault="00E066EA" w:rsidP="00E066EA">
      <w:pPr>
        <w:pStyle w:val="Sourcecode"/>
      </w:pPr>
    </w:p>
    <w:p w14:paraId="69B0056E" w14:textId="77777777" w:rsidR="00E066EA" w:rsidRPr="00E066EA" w:rsidRDefault="00E066EA" w:rsidP="00E066EA">
      <w:pPr>
        <w:pStyle w:val="Sourcecode"/>
      </w:pPr>
      <w:r w:rsidRPr="00E066EA">
        <w:rPr>
          <w:b/>
          <w:color w:val="7F0055"/>
        </w:rPr>
        <w:t>public</w:t>
      </w:r>
      <w:r w:rsidRPr="00E066EA">
        <w:t xml:space="preserve"> </w:t>
      </w:r>
      <w:r w:rsidRPr="00E066EA">
        <w:rPr>
          <w:b/>
          <w:color w:val="7F0055"/>
        </w:rPr>
        <w:t>class</w:t>
      </w:r>
      <w:r w:rsidRPr="00E066EA">
        <w:t xml:space="preserve"> EmployeeManagement {</w:t>
      </w:r>
    </w:p>
    <w:p w14:paraId="20CD47FF" w14:textId="77777777" w:rsidR="00E066EA" w:rsidRPr="00E066EA" w:rsidRDefault="00E066EA" w:rsidP="00E066EA">
      <w:pPr>
        <w:pStyle w:val="Sourcecode"/>
      </w:pPr>
    </w:p>
    <w:p w14:paraId="7E4FBEDA" w14:textId="77777777" w:rsidR="00E066EA" w:rsidRPr="00E066EA" w:rsidRDefault="00E066EA" w:rsidP="00E066EA">
      <w:pPr>
        <w:pStyle w:val="Sourcecode"/>
      </w:pPr>
      <w:r w:rsidRPr="00E066EA">
        <w:t xml:space="preserve">    </w:t>
      </w:r>
      <w:r w:rsidRPr="00E066EA">
        <w:rPr>
          <w:b/>
          <w:color w:val="7F0055"/>
        </w:rPr>
        <w:t>public</w:t>
      </w:r>
      <w:r w:rsidRPr="00E066EA">
        <w:t xml:space="preserve"> </w:t>
      </w:r>
      <w:r w:rsidRPr="00E066EA">
        <w:rPr>
          <w:b/>
          <w:color w:val="7F0055"/>
        </w:rPr>
        <w:t>static</w:t>
      </w:r>
      <w:r w:rsidRPr="00E066EA">
        <w:t xml:space="preserve"> </w:t>
      </w:r>
      <w:r w:rsidRPr="00E066EA">
        <w:rPr>
          <w:b/>
          <w:color w:val="7F0055"/>
        </w:rPr>
        <w:t>void</w:t>
      </w:r>
      <w:r w:rsidRPr="00E066EA">
        <w:t xml:space="preserve"> main(String[] </w:t>
      </w:r>
      <w:r w:rsidRPr="00E066EA">
        <w:rPr>
          <w:color w:val="6A3E3E"/>
        </w:rPr>
        <w:t>args</w:t>
      </w:r>
      <w:r w:rsidRPr="00E066EA">
        <w:t>) {</w:t>
      </w:r>
    </w:p>
    <w:p w14:paraId="54599A65" w14:textId="77777777" w:rsidR="00E066EA" w:rsidRPr="00E066EA" w:rsidRDefault="00E066EA" w:rsidP="00E066EA">
      <w:pPr>
        <w:pStyle w:val="Sourcecode"/>
      </w:pPr>
    </w:p>
    <w:p w14:paraId="0C84EF6F" w14:textId="77777777" w:rsidR="00E066EA" w:rsidRPr="00E066EA" w:rsidRDefault="00E066EA" w:rsidP="00E066EA">
      <w:pPr>
        <w:pStyle w:val="Sourcecode"/>
      </w:pPr>
      <w:r w:rsidRPr="00E066EA">
        <w:t xml:space="preserve">        Employee </w:t>
      </w:r>
      <w:r w:rsidRPr="00E066EA">
        <w:rPr>
          <w:color w:val="6A3E3E"/>
        </w:rPr>
        <w:t>employees</w:t>
      </w:r>
      <w:r w:rsidRPr="00E066EA">
        <w:t xml:space="preserve">[] = </w:t>
      </w:r>
      <w:r w:rsidRPr="00E066EA">
        <w:rPr>
          <w:b/>
          <w:color w:val="7F0055"/>
        </w:rPr>
        <w:t>new</w:t>
      </w:r>
      <w:r w:rsidRPr="00E066EA">
        <w:t xml:space="preserve"> Employee[3];</w:t>
      </w:r>
    </w:p>
    <w:p w14:paraId="62E22786" w14:textId="77777777" w:rsidR="00E066EA" w:rsidRPr="00E066EA" w:rsidRDefault="00E066EA" w:rsidP="00E066EA">
      <w:pPr>
        <w:pStyle w:val="Sourcecode"/>
      </w:pPr>
    </w:p>
    <w:p w14:paraId="19133459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3F7F5F"/>
        </w:rPr>
        <w:t>// Create 3 objects</w:t>
      </w:r>
    </w:p>
    <w:p w14:paraId="10CBE6B1" w14:textId="77777777" w:rsidR="00E066EA" w:rsidRPr="00E066EA" w:rsidRDefault="00E066EA" w:rsidP="00E066EA">
      <w:pPr>
        <w:pStyle w:val="Sourcecode"/>
      </w:pPr>
      <w:r w:rsidRPr="00E066EA">
        <w:t xml:space="preserve">        ProductionStaff </w:t>
      </w:r>
      <w:r w:rsidRPr="00E066EA">
        <w:rPr>
          <w:color w:val="6A3E3E"/>
        </w:rPr>
        <w:t>productionStaff</w:t>
      </w:r>
      <w:r w:rsidRPr="00E066EA">
        <w:t xml:space="preserve"> = </w:t>
      </w:r>
      <w:r w:rsidRPr="00E066EA">
        <w:rPr>
          <w:b/>
          <w:color w:val="7F0055"/>
        </w:rPr>
        <w:t>new</w:t>
      </w:r>
      <w:r w:rsidRPr="00E066EA">
        <w:t xml:space="preserve"> ProductionStaff();</w:t>
      </w:r>
    </w:p>
    <w:p w14:paraId="795DDC27" w14:textId="77777777" w:rsidR="00E066EA" w:rsidRPr="00E066EA" w:rsidRDefault="00E066EA" w:rsidP="00E066EA">
      <w:pPr>
        <w:pStyle w:val="Sourcecode"/>
      </w:pPr>
      <w:r w:rsidRPr="00E066EA">
        <w:t xml:space="preserve">        DailyStaff </w:t>
      </w:r>
      <w:r w:rsidRPr="00E066EA">
        <w:rPr>
          <w:color w:val="6A3E3E"/>
        </w:rPr>
        <w:t>dailyStaff</w:t>
      </w:r>
      <w:r w:rsidRPr="00E066EA">
        <w:t xml:space="preserve"> = </w:t>
      </w:r>
      <w:r w:rsidRPr="00E066EA">
        <w:rPr>
          <w:b/>
          <w:color w:val="7F0055"/>
        </w:rPr>
        <w:t>new</w:t>
      </w:r>
      <w:r w:rsidRPr="00E066EA">
        <w:t xml:space="preserve"> DailyStaff();</w:t>
      </w:r>
    </w:p>
    <w:p w14:paraId="20D3CBCA" w14:textId="77777777" w:rsidR="00E066EA" w:rsidRPr="00E066EA" w:rsidRDefault="00E066EA" w:rsidP="00E066EA">
      <w:pPr>
        <w:pStyle w:val="Sourcecode"/>
      </w:pPr>
      <w:r w:rsidRPr="00E066EA">
        <w:t xml:space="preserve">        Manager </w:t>
      </w:r>
      <w:r w:rsidRPr="00E066EA">
        <w:rPr>
          <w:color w:val="6A3E3E"/>
        </w:rPr>
        <w:t>manager</w:t>
      </w:r>
      <w:r w:rsidRPr="00E066EA">
        <w:t xml:space="preserve"> = </w:t>
      </w:r>
      <w:r w:rsidRPr="00E066EA">
        <w:rPr>
          <w:b/>
          <w:color w:val="7F0055"/>
        </w:rPr>
        <w:t>new</w:t>
      </w:r>
      <w:r w:rsidRPr="00E066EA">
        <w:t xml:space="preserve"> Manager();</w:t>
      </w:r>
    </w:p>
    <w:p w14:paraId="783DD587" w14:textId="77777777" w:rsidR="00E066EA" w:rsidRPr="00E066EA" w:rsidRDefault="00E066EA" w:rsidP="00E066EA">
      <w:pPr>
        <w:pStyle w:val="Sourcecode"/>
      </w:pPr>
    </w:p>
    <w:p w14:paraId="77359161" w14:textId="77777777" w:rsidR="00E066EA" w:rsidRPr="00E066EA" w:rsidRDefault="00E066EA" w:rsidP="00E066EA">
      <w:pPr>
        <w:pStyle w:val="Sourcecode"/>
      </w:pPr>
      <w:r w:rsidRPr="00E066EA">
        <w:t xml:space="preserve">        Scanner </w:t>
      </w:r>
      <w:r w:rsidRPr="00E066EA">
        <w:rPr>
          <w:color w:val="6A3E3E"/>
        </w:rPr>
        <w:t>scanner</w:t>
      </w:r>
      <w:r w:rsidRPr="00E066EA">
        <w:t xml:space="preserve"> = </w:t>
      </w:r>
      <w:r w:rsidRPr="00E066EA">
        <w:rPr>
          <w:b/>
          <w:color w:val="7F0055"/>
        </w:rPr>
        <w:t>new</w:t>
      </w:r>
      <w:r w:rsidRPr="00E066EA">
        <w:t xml:space="preserve"> Scanner(System.</w:t>
      </w:r>
      <w:r w:rsidRPr="00E066EA">
        <w:rPr>
          <w:b/>
          <w:i/>
          <w:iCs/>
          <w:color w:val="0000C0"/>
        </w:rPr>
        <w:t>in</w:t>
      </w:r>
      <w:r w:rsidRPr="00E066EA">
        <w:t>);</w:t>
      </w:r>
    </w:p>
    <w:p w14:paraId="5D172176" w14:textId="77777777" w:rsidR="00E066EA" w:rsidRPr="00E066EA" w:rsidRDefault="00E066EA" w:rsidP="00E066EA">
      <w:pPr>
        <w:pStyle w:val="Sourcecode"/>
      </w:pPr>
    </w:p>
    <w:p w14:paraId="5B6B8302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3F7F5F"/>
        </w:rPr>
        <w:t>// Call inputData method</w:t>
      </w:r>
    </w:p>
    <w:p w14:paraId="468DC715" w14:textId="77777777" w:rsidR="00E066EA" w:rsidRPr="00E066EA" w:rsidRDefault="00E066EA" w:rsidP="00E066EA">
      <w:pPr>
        <w:pStyle w:val="Sourcecode"/>
      </w:pPr>
      <w:r w:rsidRPr="00E066EA">
        <w:t xml:space="preserve">        System.</w:t>
      </w:r>
      <w:r w:rsidRPr="00E066EA">
        <w:rPr>
          <w:b/>
          <w:i/>
          <w:iCs/>
          <w:color w:val="0000C0"/>
        </w:rPr>
        <w:t>out</w:t>
      </w:r>
      <w:r w:rsidRPr="00E066EA">
        <w:t>.println(</w:t>
      </w:r>
      <w:r w:rsidRPr="00E066EA">
        <w:rPr>
          <w:color w:val="2A00FF"/>
        </w:rPr>
        <w:t>"Employee 1"</w:t>
      </w:r>
      <w:r w:rsidRPr="00E066EA">
        <w:t>);</w:t>
      </w:r>
    </w:p>
    <w:p w14:paraId="481B44EC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6A3E3E"/>
        </w:rPr>
        <w:t>productionStaff</w:t>
      </w:r>
      <w:r w:rsidRPr="00E066EA">
        <w:t>.inputData(</w:t>
      </w:r>
      <w:r w:rsidRPr="00E066EA">
        <w:rPr>
          <w:color w:val="6A3E3E"/>
        </w:rPr>
        <w:t>scanner</w:t>
      </w:r>
      <w:r w:rsidRPr="00E066EA">
        <w:t>);</w:t>
      </w:r>
    </w:p>
    <w:p w14:paraId="592FF8D6" w14:textId="77777777" w:rsidR="00E066EA" w:rsidRPr="00E066EA" w:rsidRDefault="00E066EA" w:rsidP="00E066EA">
      <w:pPr>
        <w:pStyle w:val="Sourcecode"/>
      </w:pPr>
    </w:p>
    <w:p w14:paraId="206A0130" w14:textId="77777777" w:rsidR="00E066EA" w:rsidRPr="00E066EA" w:rsidRDefault="00E066EA" w:rsidP="00E066EA">
      <w:pPr>
        <w:pStyle w:val="Sourcecode"/>
      </w:pPr>
      <w:r w:rsidRPr="00E066EA">
        <w:t xml:space="preserve">        System.</w:t>
      </w:r>
      <w:r w:rsidRPr="00E066EA">
        <w:rPr>
          <w:b/>
          <w:i/>
          <w:iCs/>
          <w:color w:val="0000C0"/>
        </w:rPr>
        <w:t>out</w:t>
      </w:r>
      <w:r w:rsidRPr="00E066EA">
        <w:t>.println(</w:t>
      </w:r>
      <w:r w:rsidRPr="00E066EA">
        <w:rPr>
          <w:color w:val="2A00FF"/>
        </w:rPr>
        <w:t>"Employee 2"</w:t>
      </w:r>
      <w:r w:rsidRPr="00E066EA">
        <w:t>);</w:t>
      </w:r>
    </w:p>
    <w:p w14:paraId="1DBC40F1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6A3E3E"/>
        </w:rPr>
        <w:t>dailyStaff</w:t>
      </w:r>
      <w:r w:rsidRPr="00E066EA">
        <w:t>.inputData(</w:t>
      </w:r>
      <w:r w:rsidRPr="00E066EA">
        <w:rPr>
          <w:color w:val="6A3E3E"/>
        </w:rPr>
        <w:t>scanner</w:t>
      </w:r>
      <w:r w:rsidRPr="00E066EA">
        <w:t>);</w:t>
      </w:r>
    </w:p>
    <w:p w14:paraId="5A14215C" w14:textId="77777777" w:rsidR="00E066EA" w:rsidRPr="00E066EA" w:rsidRDefault="00E066EA" w:rsidP="00E066EA">
      <w:pPr>
        <w:pStyle w:val="Sourcecode"/>
      </w:pPr>
    </w:p>
    <w:p w14:paraId="5150AF05" w14:textId="77777777" w:rsidR="00E066EA" w:rsidRPr="00E066EA" w:rsidRDefault="00E066EA" w:rsidP="00E066EA">
      <w:pPr>
        <w:pStyle w:val="Sourcecode"/>
      </w:pPr>
      <w:r w:rsidRPr="00E066EA">
        <w:t xml:space="preserve">        System.</w:t>
      </w:r>
      <w:r w:rsidRPr="00E066EA">
        <w:rPr>
          <w:b/>
          <w:i/>
          <w:iCs/>
          <w:color w:val="0000C0"/>
        </w:rPr>
        <w:t>out</w:t>
      </w:r>
      <w:r w:rsidRPr="00E066EA">
        <w:t>.println(</w:t>
      </w:r>
      <w:r w:rsidRPr="00E066EA">
        <w:rPr>
          <w:color w:val="2A00FF"/>
        </w:rPr>
        <w:t>"Employee 3"</w:t>
      </w:r>
      <w:r w:rsidRPr="00E066EA">
        <w:t>);</w:t>
      </w:r>
    </w:p>
    <w:p w14:paraId="1F574289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6A3E3E"/>
        </w:rPr>
        <w:t>manager</w:t>
      </w:r>
      <w:r w:rsidRPr="00E066EA">
        <w:t>.inputData(</w:t>
      </w:r>
      <w:r w:rsidRPr="00E066EA">
        <w:rPr>
          <w:color w:val="6A3E3E"/>
        </w:rPr>
        <w:t>scanner</w:t>
      </w:r>
      <w:r w:rsidRPr="00E066EA">
        <w:t>);</w:t>
      </w:r>
    </w:p>
    <w:p w14:paraId="71A054F0" w14:textId="77777777" w:rsidR="00E066EA" w:rsidRPr="00E066EA" w:rsidRDefault="00E066EA" w:rsidP="00E066EA">
      <w:pPr>
        <w:pStyle w:val="Sourcecode"/>
      </w:pPr>
    </w:p>
    <w:p w14:paraId="2EE76CDB" w14:textId="77777777" w:rsidR="00E066EA" w:rsidRPr="00E066EA" w:rsidRDefault="00E066EA" w:rsidP="00E066EA">
      <w:pPr>
        <w:pStyle w:val="Sourcecode"/>
      </w:pPr>
      <w:r w:rsidRPr="00E066EA">
        <w:t xml:space="preserve">        Employee.</w:t>
      </w:r>
      <w:r w:rsidRPr="00E066EA">
        <w:rPr>
          <w:i/>
          <w:iCs/>
        </w:rPr>
        <w:t>setCompanyName</w:t>
      </w:r>
      <w:r w:rsidRPr="00E066EA">
        <w:t>(</w:t>
      </w:r>
      <w:r w:rsidRPr="00E066EA">
        <w:rPr>
          <w:color w:val="2A00FF"/>
        </w:rPr>
        <w:t>"FPT"</w:t>
      </w:r>
      <w:r w:rsidRPr="00E066EA">
        <w:t>);</w:t>
      </w:r>
    </w:p>
    <w:p w14:paraId="7F47D629" w14:textId="77777777" w:rsidR="00E066EA" w:rsidRPr="00E066EA" w:rsidRDefault="00E066EA" w:rsidP="00E066EA">
      <w:pPr>
        <w:pStyle w:val="Sourcecode"/>
      </w:pPr>
    </w:p>
    <w:p w14:paraId="01EFE37A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3F7F5F"/>
        </w:rPr>
        <w:t>// Push to existed array</w:t>
      </w:r>
    </w:p>
    <w:p w14:paraId="6AF6671B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6A3E3E"/>
        </w:rPr>
        <w:t>employees</w:t>
      </w:r>
      <w:r w:rsidRPr="00E066EA">
        <w:t xml:space="preserve">[0] = </w:t>
      </w:r>
      <w:r w:rsidRPr="00E066EA">
        <w:rPr>
          <w:color w:val="6A3E3E"/>
        </w:rPr>
        <w:t>productionStaff</w:t>
      </w:r>
      <w:r w:rsidRPr="00E066EA">
        <w:t>;</w:t>
      </w:r>
    </w:p>
    <w:p w14:paraId="09DE61F6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6A3E3E"/>
        </w:rPr>
        <w:t>employees</w:t>
      </w:r>
      <w:r w:rsidRPr="00E066EA">
        <w:t xml:space="preserve">[1] = </w:t>
      </w:r>
      <w:r w:rsidRPr="00E066EA">
        <w:rPr>
          <w:color w:val="6A3E3E"/>
        </w:rPr>
        <w:t>dailyStaff</w:t>
      </w:r>
      <w:r w:rsidRPr="00E066EA">
        <w:t>;</w:t>
      </w:r>
    </w:p>
    <w:p w14:paraId="3360DB2E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6A3E3E"/>
        </w:rPr>
        <w:t>employees</w:t>
      </w:r>
      <w:r w:rsidRPr="00E066EA">
        <w:t xml:space="preserve">[2] = </w:t>
      </w:r>
      <w:r w:rsidRPr="00E066EA">
        <w:rPr>
          <w:color w:val="6A3E3E"/>
        </w:rPr>
        <w:t>manager</w:t>
      </w:r>
      <w:r w:rsidRPr="00E066EA">
        <w:t>;</w:t>
      </w:r>
    </w:p>
    <w:p w14:paraId="25C5521F" w14:textId="77777777" w:rsidR="00E066EA" w:rsidRPr="00E066EA" w:rsidRDefault="00E066EA" w:rsidP="00E066EA">
      <w:pPr>
        <w:pStyle w:val="Sourcecode"/>
      </w:pPr>
    </w:p>
    <w:p w14:paraId="1DEC4402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3F7F5F"/>
        </w:rPr>
        <w:t>// loop</w:t>
      </w:r>
    </w:p>
    <w:p w14:paraId="0BF9C4EA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b/>
          <w:color w:val="7F0055"/>
        </w:rPr>
        <w:t>for</w:t>
      </w:r>
      <w:r w:rsidRPr="00E066EA">
        <w:t xml:space="preserve"> (Employee </w:t>
      </w:r>
      <w:r w:rsidRPr="00E066EA">
        <w:rPr>
          <w:color w:val="6A3E3E"/>
        </w:rPr>
        <w:t>employee</w:t>
      </w:r>
      <w:r w:rsidRPr="00E066EA">
        <w:t xml:space="preserve"> : </w:t>
      </w:r>
      <w:r w:rsidRPr="00E066EA">
        <w:rPr>
          <w:color w:val="6A3E3E"/>
        </w:rPr>
        <w:t>employees</w:t>
      </w:r>
      <w:r w:rsidRPr="00E066EA">
        <w:t>) {</w:t>
      </w:r>
    </w:p>
    <w:p w14:paraId="080403BA" w14:textId="77777777" w:rsidR="00E066EA" w:rsidRPr="00E066EA" w:rsidRDefault="00E066EA" w:rsidP="00E066EA">
      <w:pPr>
        <w:pStyle w:val="Sourcecode"/>
      </w:pPr>
      <w:r w:rsidRPr="00E066EA">
        <w:t xml:space="preserve">            </w:t>
      </w:r>
      <w:r w:rsidRPr="00E066EA">
        <w:rPr>
          <w:color w:val="3F7F5F"/>
        </w:rPr>
        <w:t xml:space="preserve">// An instance of </w:t>
      </w:r>
      <w:r w:rsidRPr="00E066EA">
        <w:rPr>
          <w:color w:val="3F7F5F"/>
          <w:u w:val="single"/>
        </w:rPr>
        <w:t>Polymorphims</w:t>
      </w:r>
    </w:p>
    <w:p w14:paraId="1D0FAB53" w14:textId="77777777" w:rsidR="00E066EA" w:rsidRPr="00E066EA" w:rsidRDefault="00E066EA" w:rsidP="00E066EA">
      <w:pPr>
        <w:pStyle w:val="Sourcecode"/>
      </w:pPr>
      <w:r w:rsidRPr="00E066EA">
        <w:t xml:space="preserve">            </w:t>
      </w:r>
      <w:r w:rsidRPr="00E066EA">
        <w:rPr>
          <w:color w:val="6A3E3E"/>
        </w:rPr>
        <w:t>employee</w:t>
      </w:r>
      <w:r w:rsidRPr="00E066EA">
        <w:t>.display();</w:t>
      </w:r>
    </w:p>
    <w:p w14:paraId="7D2C3DD4" w14:textId="77777777" w:rsidR="00E066EA" w:rsidRPr="00E066EA" w:rsidRDefault="00E066EA" w:rsidP="00E066EA">
      <w:pPr>
        <w:pStyle w:val="Sourcecode"/>
      </w:pPr>
      <w:r w:rsidRPr="00E066EA">
        <w:t xml:space="preserve">        }</w:t>
      </w:r>
    </w:p>
    <w:p w14:paraId="254CF470" w14:textId="77777777" w:rsidR="00E066EA" w:rsidRPr="00E066EA" w:rsidRDefault="00E066EA" w:rsidP="00E066EA">
      <w:pPr>
        <w:pStyle w:val="Sourcecode"/>
      </w:pPr>
    </w:p>
    <w:p w14:paraId="144A416F" w14:textId="77777777" w:rsidR="00E066EA" w:rsidRPr="00E066EA" w:rsidRDefault="00E066EA" w:rsidP="00E066EA">
      <w:pPr>
        <w:pStyle w:val="Sourcecode"/>
      </w:pPr>
      <w:r w:rsidRPr="00E066EA">
        <w:t xml:space="preserve">        </w:t>
      </w:r>
      <w:r w:rsidRPr="00E066EA">
        <w:rPr>
          <w:color w:val="6A3E3E"/>
        </w:rPr>
        <w:t>scanner</w:t>
      </w:r>
      <w:r w:rsidRPr="00E066EA">
        <w:t>.close();</w:t>
      </w:r>
    </w:p>
    <w:p w14:paraId="7FBD0381" w14:textId="77777777" w:rsidR="00E066EA" w:rsidRPr="00E066EA" w:rsidRDefault="00E066EA" w:rsidP="00E066EA">
      <w:pPr>
        <w:pStyle w:val="Sourcecode"/>
      </w:pPr>
      <w:r w:rsidRPr="00E066EA">
        <w:t xml:space="preserve">    }</w:t>
      </w:r>
    </w:p>
    <w:p w14:paraId="113C774F" w14:textId="77777777" w:rsidR="00E066EA" w:rsidRPr="00E066EA" w:rsidRDefault="00E066EA" w:rsidP="00E066EA">
      <w:pPr>
        <w:pStyle w:val="Sourcecode"/>
      </w:pPr>
      <w:r w:rsidRPr="00E066EA">
        <w:t>}</w:t>
      </w:r>
    </w:p>
    <w:p w14:paraId="5D0550D1" w14:textId="77777777" w:rsidR="00E066EA" w:rsidRPr="0030655E" w:rsidRDefault="00E066EA" w:rsidP="00E066EA">
      <w:pPr>
        <w:spacing w:after="120" w:line="264" w:lineRule="auto"/>
        <w:rPr>
          <w:rFonts w:eastAsiaTheme="minorEastAsia" w:cs="Arial"/>
          <w:sz w:val="20"/>
          <w:szCs w:val="20"/>
          <w:lang w:val="en-US"/>
        </w:rPr>
      </w:pPr>
    </w:p>
    <w:p w14:paraId="42592DB5" w14:textId="7DE75171" w:rsidR="0030655E" w:rsidRPr="0030655E" w:rsidRDefault="0030655E" w:rsidP="00A97F75">
      <w:pPr>
        <w:spacing w:after="120" w:line="264" w:lineRule="auto"/>
        <w:jc w:val="center"/>
        <w:rPr>
          <w:rFonts w:eastAsiaTheme="minorEastAsia" w:cs="Arial"/>
          <w:sz w:val="20"/>
          <w:szCs w:val="20"/>
          <w:lang w:val="en-US"/>
        </w:rPr>
      </w:pPr>
    </w:p>
    <w:p w14:paraId="723B60AD" w14:textId="1FE40B6F" w:rsidR="0030655E" w:rsidRPr="00640FCD" w:rsidRDefault="00640FCD" w:rsidP="00640FCD">
      <w:pPr>
        <w:spacing w:after="120" w:line="264" w:lineRule="auto"/>
        <w:jc w:val="center"/>
        <w:rPr>
          <w:rFonts w:eastAsiaTheme="minorEastAsia" w:cs="Arial"/>
          <w:b/>
          <w:sz w:val="20"/>
          <w:szCs w:val="20"/>
          <w:lang w:val="en-US"/>
        </w:rPr>
      </w:pPr>
      <w:r>
        <w:rPr>
          <w:rFonts w:eastAsiaTheme="minorEastAsia" w:cs="Arial"/>
          <w:b/>
          <w:sz w:val="20"/>
          <w:szCs w:val="20"/>
          <w:lang w:val="en-US"/>
        </w:rPr>
        <w:t xml:space="preserve">-- THE END - </w:t>
      </w:r>
    </w:p>
    <w:p w14:paraId="4319289C" w14:textId="77777777" w:rsidR="0030655E" w:rsidRPr="0030655E" w:rsidRDefault="0030655E" w:rsidP="0030655E">
      <w:pPr>
        <w:spacing w:after="120" w:line="264" w:lineRule="auto"/>
        <w:rPr>
          <w:rFonts w:eastAsiaTheme="minorEastAsia" w:cs="Arial"/>
          <w:sz w:val="20"/>
          <w:szCs w:val="20"/>
        </w:rPr>
      </w:pPr>
    </w:p>
    <w:p w14:paraId="39707C48" w14:textId="77777777" w:rsidR="00005076" w:rsidRPr="0030655E" w:rsidRDefault="00005076" w:rsidP="00005076">
      <w:pPr>
        <w:spacing w:before="120" w:after="120"/>
        <w:rPr>
          <w:rFonts w:cs="Arial"/>
          <w:sz w:val="20"/>
          <w:szCs w:val="20"/>
          <w:lang w:val="en-US"/>
        </w:rPr>
      </w:pPr>
    </w:p>
    <w:sectPr w:rsidR="00005076" w:rsidRPr="0030655E" w:rsidSect="007A5F82">
      <w:headerReference w:type="default" r:id="rId13"/>
      <w:footerReference w:type="default" r:id="rId1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EEB2A" w14:textId="77777777" w:rsidR="00F16274" w:rsidRDefault="00F16274" w:rsidP="00C234A7">
      <w:pPr>
        <w:pStyle w:val="ListParagraph"/>
      </w:pPr>
      <w:r>
        <w:separator/>
      </w:r>
    </w:p>
  </w:endnote>
  <w:endnote w:type="continuationSeparator" w:id="0">
    <w:p w14:paraId="1FD7B782" w14:textId="77777777" w:rsidR="00F16274" w:rsidRDefault="00F16274" w:rsidP="00C234A7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77777777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4D4004">
      <w:rPr>
        <w:rStyle w:val="PageNumber"/>
        <w:rFonts w:ascii="Arial" w:hAnsi="Arial" w:cs="Arial"/>
        <w:noProof/>
        <w:sz w:val="18"/>
        <w:szCs w:val="18"/>
      </w:rPr>
      <w:t>3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4D4004">
      <w:rPr>
        <w:rStyle w:val="PageNumber"/>
        <w:rFonts w:ascii="Arial" w:hAnsi="Arial" w:cs="Arial"/>
        <w:noProof/>
        <w:sz w:val="18"/>
        <w:szCs w:val="18"/>
      </w:rPr>
      <w:t>9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2DC1E" w14:textId="77777777" w:rsidR="00F16274" w:rsidRDefault="00F16274" w:rsidP="00C234A7">
      <w:pPr>
        <w:pStyle w:val="ListParagraph"/>
      </w:pPr>
      <w:r>
        <w:separator/>
      </w:r>
    </w:p>
  </w:footnote>
  <w:footnote w:type="continuationSeparator" w:id="0">
    <w:p w14:paraId="6AAA4F98" w14:textId="77777777" w:rsidR="00F16274" w:rsidRDefault="00F16274" w:rsidP="00C234A7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7777777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>
      <w:rPr>
        <w:sz w:val="20"/>
        <w:lang w:val="en-GB"/>
      </w:rPr>
      <w:t>Java SE 8 Programming Language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B3B"/>
    <w:multiLevelType w:val="hybridMultilevel"/>
    <w:tmpl w:val="E9EA3B1A"/>
    <w:lvl w:ilvl="0" w:tplc="94587EAC">
      <w:start w:val="1"/>
      <w:numFmt w:val="decimal"/>
      <w:pStyle w:val="Source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76FC2"/>
    <w:multiLevelType w:val="hybridMultilevel"/>
    <w:tmpl w:val="589825F4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6603A"/>
    <w:multiLevelType w:val="hybridMultilevel"/>
    <w:tmpl w:val="9B14D476"/>
    <w:lvl w:ilvl="0" w:tplc="38E2BB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D77AA"/>
    <w:multiLevelType w:val="hybridMultilevel"/>
    <w:tmpl w:val="2B385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85446"/>
    <w:multiLevelType w:val="hybridMultilevel"/>
    <w:tmpl w:val="866E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83357"/>
    <w:multiLevelType w:val="hybridMultilevel"/>
    <w:tmpl w:val="3C92FA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7"/>
  </w:num>
  <w:num w:numId="5">
    <w:abstractNumId w:val="6"/>
  </w:num>
  <w:num w:numId="6">
    <w:abstractNumId w:val="8"/>
  </w:num>
  <w:num w:numId="7">
    <w:abstractNumId w:val="6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  <w:num w:numId="15">
    <w:abstractNumId w:val="14"/>
  </w:num>
  <w:num w:numId="16">
    <w:abstractNumId w:val="18"/>
  </w:num>
  <w:num w:numId="17">
    <w:abstractNumId w:val="10"/>
  </w:num>
  <w:num w:numId="18">
    <w:abstractNumId w:val="5"/>
  </w:num>
  <w:num w:numId="19">
    <w:abstractNumId w:val="5"/>
  </w:num>
  <w:num w:numId="20">
    <w:abstractNumId w:val="5"/>
  </w:num>
  <w:num w:numId="21">
    <w:abstractNumId w:val="17"/>
  </w:num>
  <w:num w:numId="22">
    <w:abstractNumId w:val="19"/>
  </w:num>
  <w:num w:numId="23">
    <w:abstractNumId w:val="5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6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5076"/>
    <w:rsid w:val="00031534"/>
    <w:rsid w:val="00092BB0"/>
    <w:rsid w:val="000B22ED"/>
    <w:rsid w:val="000C1FE0"/>
    <w:rsid w:val="000C4A66"/>
    <w:rsid w:val="000D26B8"/>
    <w:rsid w:val="000D31E5"/>
    <w:rsid w:val="000F0720"/>
    <w:rsid w:val="001207DB"/>
    <w:rsid w:val="0012527F"/>
    <w:rsid w:val="00127B81"/>
    <w:rsid w:val="00151B68"/>
    <w:rsid w:val="001675E5"/>
    <w:rsid w:val="00167DA8"/>
    <w:rsid w:val="00171177"/>
    <w:rsid w:val="0017337C"/>
    <w:rsid w:val="001A1C19"/>
    <w:rsid w:val="001A412D"/>
    <w:rsid w:val="001A41A7"/>
    <w:rsid w:val="001D6975"/>
    <w:rsid w:val="001E05CE"/>
    <w:rsid w:val="001E217D"/>
    <w:rsid w:val="001F3EED"/>
    <w:rsid w:val="001F455A"/>
    <w:rsid w:val="001F5A02"/>
    <w:rsid w:val="00201C24"/>
    <w:rsid w:val="002279BD"/>
    <w:rsid w:val="002353A4"/>
    <w:rsid w:val="002454BF"/>
    <w:rsid w:val="00251E83"/>
    <w:rsid w:val="00255B7B"/>
    <w:rsid w:val="00260A1D"/>
    <w:rsid w:val="00280532"/>
    <w:rsid w:val="002863CD"/>
    <w:rsid w:val="002A0595"/>
    <w:rsid w:val="002A1B75"/>
    <w:rsid w:val="002B6010"/>
    <w:rsid w:val="002B7B29"/>
    <w:rsid w:val="002C26D6"/>
    <w:rsid w:val="002C5099"/>
    <w:rsid w:val="002C697D"/>
    <w:rsid w:val="002F1A6E"/>
    <w:rsid w:val="002F3B39"/>
    <w:rsid w:val="00301DDE"/>
    <w:rsid w:val="003032F8"/>
    <w:rsid w:val="0030655E"/>
    <w:rsid w:val="003071D6"/>
    <w:rsid w:val="00314E3D"/>
    <w:rsid w:val="00337C73"/>
    <w:rsid w:val="0034245E"/>
    <w:rsid w:val="00344B81"/>
    <w:rsid w:val="00360613"/>
    <w:rsid w:val="003613A0"/>
    <w:rsid w:val="00361EF1"/>
    <w:rsid w:val="00364177"/>
    <w:rsid w:val="00365484"/>
    <w:rsid w:val="00394D09"/>
    <w:rsid w:val="003D552E"/>
    <w:rsid w:val="003F19DF"/>
    <w:rsid w:val="003F684D"/>
    <w:rsid w:val="004053C9"/>
    <w:rsid w:val="004559F0"/>
    <w:rsid w:val="004624B6"/>
    <w:rsid w:val="004756FF"/>
    <w:rsid w:val="004A4B9A"/>
    <w:rsid w:val="004B5DB8"/>
    <w:rsid w:val="004B601A"/>
    <w:rsid w:val="004C3A44"/>
    <w:rsid w:val="004D4004"/>
    <w:rsid w:val="004E4D85"/>
    <w:rsid w:val="004E519F"/>
    <w:rsid w:val="0050359B"/>
    <w:rsid w:val="0053500E"/>
    <w:rsid w:val="00544DF8"/>
    <w:rsid w:val="0056236F"/>
    <w:rsid w:val="00571752"/>
    <w:rsid w:val="00572E75"/>
    <w:rsid w:val="00581F03"/>
    <w:rsid w:val="00582855"/>
    <w:rsid w:val="005940DB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304A0"/>
    <w:rsid w:val="00637D67"/>
    <w:rsid w:val="00640FCD"/>
    <w:rsid w:val="006438DA"/>
    <w:rsid w:val="00646832"/>
    <w:rsid w:val="0065679C"/>
    <w:rsid w:val="0067293D"/>
    <w:rsid w:val="00674B66"/>
    <w:rsid w:val="00687D31"/>
    <w:rsid w:val="00697B23"/>
    <w:rsid w:val="006E05F7"/>
    <w:rsid w:val="006E620F"/>
    <w:rsid w:val="006F2DB5"/>
    <w:rsid w:val="00704BE4"/>
    <w:rsid w:val="00714A36"/>
    <w:rsid w:val="00727AFF"/>
    <w:rsid w:val="00730E39"/>
    <w:rsid w:val="007355B1"/>
    <w:rsid w:val="007406D1"/>
    <w:rsid w:val="0075061E"/>
    <w:rsid w:val="00752093"/>
    <w:rsid w:val="00761F5F"/>
    <w:rsid w:val="00771EAB"/>
    <w:rsid w:val="00787511"/>
    <w:rsid w:val="007935A1"/>
    <w:rsid w:val="007957CA"/>
    <w:rsid w:val="0079687A"/>
    <w:rsid w:val="00797BB9"/>
    <w:rsid w:val="007A2FE4"/>
    <w:rsid w:val="007A5F82"/>
    <w:rsid w:val="007C1ACD"/>
    <w:rsid w:val="007C50D2"/>
    <w:rsid w:val="007E0DC7"/>
    <w:rsid w:val="007E39DF"/>
    <w:rsid w:val="00801D8C"/>
    <w:rsid w:val="00806BAA"/>
    <w:rsid w:val="0081480B"/>
    <w:rsid w:val="0081676B"/>
    <w:rsid w:val="00826F93"/>
    <w:rsid w:val="00851844"/>
    <w:rsid w:val="00860A98"/>
    <w:rsid w:val="00862BE6"/>
    <w:rsid w:val="0087044E"/>
    <w:rsid w:val="008838C8"/>
    <w:rsid w:val="00890112"/>
    <w:rsid w:val="00890963"/>
    <w:rsid w:val="00893E3C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43CFF"/>
    <w:rsid w:val="009470F2"/>
    <w:rsid w:val="009570A3"/>
    <w:rsid w:val="009623A9"/>
    <w:rsid w:val="00962A92"/>
    <w:rsid w:val="00963E52"/>
    <w:rsid w:val="009652F2"/>
    <w:rsid w:val="009668F0"/>
    <w:rsid w:val="00A1627E"/>
    <w:rsid w:val="00A256DB"/>
    <w:rsid w:val="00A2732E"/>
    <w:rsid w:val="00A30DBB"/>
    <w:rsid w:val="00A32093"/>
    <w:rsid w:val="00A34B90"/>
    <w:rsid w:val="00A3582F"/>
    <w:rsid w:val="00A4352F"/>
    <w:rsid w:val="00A4556E"/>
    <w:rsid w:val="00A530F8"/>
    <w:rsid w:val="00A67E69"/>
    <w:rsid w:val="00A8297B"/>
    <w:rsid w:val="00A85445"/>
    <w:rsid w:val="00A861B0"/>
    <w:rsid w:val="00A948B8"/>
    <w:rsid w:val="00A97F75"/>
    <w:rsid w:val="00AA02BE"/>
    <w:rsid w:val="00AB5C3D"/>
    <w:rsid w:val="00AE1EF1"/>
    <w:rsid w:val="00AF0F10"/>
    <w:rsid w:val="00AF70F7"/>
    <w:rsid w:val="00B02EB8"/>
    <w:rsid w:val="00B11EC0"/>
    <w:rsid w:val="00B24529"/>
    <w:rsid w:val="00B41976"/>
    <w:rsid w:val="00B43987"/>
    <w:rsid w:val="00B632B1"/>
    <w:rsid w:val="00B70B62"/>
    <w:rsid w:val="00B80BFA"/>
    <w:rsid w:val="00B92DDF"/>
    <w:rsid w:val="00BA19AD"/>
    <w:rsid w:val="00BA3600"/>
    <w:rsid w:val="00BB77A0"/>
    <w:rsid w:val="00BD5422"/>
    <w:rsid w:val="00BD5DFB"/>
    <w:rsid w:val="00BE10F7"/>
    <w:rsid w:val="00BE2353"/>
    <w:rsid w:val="00BE56FB"/>
    <w:rsid w:val="00BF110E"/>
    <w:rsid w:val="00BF11A4"/>
    <w:rsid w:val="00C00526"/>
    <w:rsid w:val="00C234A7"/>
    <w:rsid w:val="00C23CAF"/>
    <w:rsid w:val="00C35833"/>
    <w:rsid w:val="00C36B0F"/>
    <w:rsid w:val="00C43DDC"/>
    <w:rsid w:val="00C45A55"/>
    <w:rsid w:val="00C511EA"/>
    <w:rsid w:val="00C83F9A"/>
    <w:rsid w:val="00CA2687"/>
    <w:rsid w:val="00CC0FCA"/>
    <w:rsid w:val="00CC56D8"/>
    <w:rsid w:val="00CE217D"/>
    <w:rsid w:val="00CE4E63"/>
    <w:rsid w:val="00CF517A"/>
    <w:rsid w:val="00D01CEC"/>
    <w:rsid w:val="00D035CB"/>
    <w:rsid w:val="00D1306F"/>
    <w:rsid w:val="00D21A33"/>
    <w:rsid w:val="00D5289D"/>
    <w:rsid w:val="00D5368E"/>
    <w:rsid w:val="00D552D4"/>
    <w:rsid w:val="00D743AC"/>
    <w:rsid w:val="00D80731"/>
    <w:rsid w:val="00D84A28"/>
    <w:rsid w:val="00D90B99"/>
    <w:rsid w:val="00DA2862"/>
    <w:rsid w:val="00DA3871"/>
    <w:rsid w:val="00DA6D10"/>
    <w:rsid w:val="00DB3AF7"/>
    <w:rsid w:val="00DC6B8C"/>
    <w:rsid w:val="00DD75D4"/>
    <w:rsid w:val="00E066EA"/>
    <w:rsid w:val="00E16EB9"/>
    <w:rsid w:val="00E25463"/>
    <w:rsid w:val="00E26545"/>
    <w:rsid w:val="00E303C6"/>
    <w:rsid w:val="00E541BE"/>
    <w:rsid w:val="00E606F9"/>
    <w:rsid w:val="00E64C69"/>
    <w:rsid w:val="00E86ACE"/>
    <w:rsid w:val="00EA37CD"/>
    <w:rsid w:val="00EC0854"/>
    <w:rsid w:val="00EE54E8"/>
    <w:rsid w:val="00EF124B"/>
    <w:rsid w:val="00EF408D"/>
    <w:rsid w:val="00EF56FC"/>
    <w:rsid w:val="00F04709"/>
    <w:rsid w:val="00F075E7"/>
    <w:rsid w:val="00F10E0F"/>
    <w:rsid w:val="00F13C0D"/>
    <w:rsid w:val="00F16274"/>
    <w:rsid w:val="00F40D04"/>
    <w:rsid w:val="00F4470A"/>
    <w:rsid w:val="00F5261D"/>
    <w:rsid w:val="00F63D36"/>
    <w:rsid w:val="00F7003C"/>
    <w:rsid w:val="00F76340"/>
    <w:rsid w:val="00F87CA1"/>
    <w:rsid w:val="00F92F42"/>
    <w:rsid w:val="00F967C3"/>
    <w:rsid w:val="00F97630"/>
    <w:rsid w:val="00FA2E2E"/>
    <w:rsid w:val="00FB0FE8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B8"/>
    <w:pPr>
      <w:keepNext/>
      <w:keepLines/>
      <w:spacing w:before="200" w:after="0"/>
      <w:outlineLvl w:val="1"/>
    </w:pPr>
    <w:rPr>
      <w:rFonts w:eastAsia="Times New Roman"/>
      <w:b/>
      <w:bCs/>
      <w:color w:val="0D0D0D" w:themeColor="text1" w:themeTint="F2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C234A7"/>
    <w:pPr>
      <w:numPr>
        <w:numId w:val="18"/>
      </w:numPr>
      <w:spacing w:after="120" w:line="264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5DB8"/>
    <w:rPr>
      <w:rFonts w:eastAsia="Times New Roman"/>
      <w:b/>
      <w:bCs/>
      <w:color w:val="0D0D0D" w:themeColor="text1" w:themeTint="F2"/>
      <w:sz w:val="22"/>
      <w:szCs w:val="26"/>
      <w:lang w:val="vi-VN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34A7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Sourcecode">
    <w:name w:val="Source code"/>
    <w:basedOn w:val="Heading1"/>
    <w:link w:val="SourcecodeChar"/>
    <w:qFormat/>
    <w:rsid w:val="007935A1"/>
    <w:pPr>
      <w:numPr>
        <w:numId w:val="24"/>
      </w:numPr>
      <w:spacing w:before="0" w:after="0" w:line="240" w:lineRule="auto"/>
      <w:ind w:left="714" w:right="-74" w:hanging="357"/>
    </w:pPr>
    <w:rPr>
      <w:rFonts w:ascii="Consolas" w:hAnsi="Consolas"/>
      <w:b w:val="0"/>
      <w:color w:val="0D0D0D" w:themeColor="text1" w:themeTint="F2"/>
      <w:sz w:val="18"/>
    </w:rPr>
  </w:style>
  <w:style w:type="character" w:customStyle="1" w:styleId="SourcecodeChar">
    <w:name w:val="Source code Char"/>
    <w:basedOn w:val="Heading1Char"/>
    <w:link w:val="Sourcecode"/>
    <w:rsid w:val="007935A1"/>
    <w:rPr>
      <w:rFonts w:ascii="Consolas" w:eastAsia="Times New Roman" w:hAnsi="Consolas"/>
      <w:b w:val="0"/>
      <w:bCs/>
      <w:color w:val="0D0D0D" w:themeColor="text1" w:themeTint="F2"/>
      <w:sz w:val="18"/>
      <w:szCs w:val="28"/>
      <w:shd w:val="clear" w:color="auto" w:fill="D9D9D9"/>
    </w:rPr>
  </w:style>
  <w:style w:type="paragraph" w:styleId="TOC3">
    <w:name w:val="toc 3"/>
    <w:basedOn w:val="Normal"/>
    <w:next w:val="Normal"/>
    <w:autoRedefine/>
    <w:uiPriority w:val="39"/>
    <w:unhideWhenUsed/>
    <w:rsid w:val="004D4004"/>
    <w:pPr>
      <w:spacing w:after="100" w:line="259" w:lineRule="auto"/>
      <w:ind w:left="440"/>
    </w:pPr>
    <w:rPr>
      <w:rFonts w:asciiTheme="minorHAnsi" w:eastAsiaTheme="minorEastAsia" w:hAnsiTheme="minorHAnsi" w:cstheme="minorBidi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D4004"/>
    <w:pPr>
      <w:spacing w:after="100" w:line="259" w:lineRule="auto"/>
      <w:ind w:left="66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D4004"/>
    <w:pPr>
      <w:spacing w:after="100" w:line="259" w:lineRule="auto"/>
      <w:ind w:left="88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D4004"/>
    <w:pPr>
      <w:spacing w:after="100" w:line="259" w:lineRule="auto"/>
      <w:ind w:left="11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D4004"/>
    <w:pPr>
      <w:spacing w:after="100" w:line="259" w:lineRule="auto"/>
      <w:ind w:left="132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D4004"/>
    <w:pPr>
      <w:spacing w:after="100" w:line="259" w:lineRule="auto"/>
      <w:ind w:left="154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D4004"/>
    <w:pPr>
      <w:spacing w:after="100" w:line="259" w:lineRule="auto"/>
      <w:ind w:left="176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F302-B436-41E2-949B-B0D3A59C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63</TotalTime>
  <Pages>9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7647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Nguyen Thi Dieu (FA.TOD)</cp:lastModifiedBy>
  <cp:revision>54</cp:revision>
  <cp:lastPrinted>2019-06-10T16:29:00Z</cp:lastPrinted>
  <dcterms:created xsi:type="dcterms:W3CDTF">2019-06-10T03:55:00Z</dcterms:created>
  <dcterms:modified xsi:type="dcterms:W3CDTF">2019-08-31T14:37:00Z</dcterms:modified>
  <cp:category>Template</cp:category>
  <cp:contentStatus>20/11/2012</cp:contentStatus>
</cp:coreProperties>
</file>